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88122" w14:textId="77777777" w:rsidR="000550FC" w:rsidRPr="000550FC" w:rsidRDefault="000550FC" w:rsidP="000550FC">
      <w:pPr>
        <w:rPr>
          <w:szCs w:val="20"/>
        </w:rPr>
      </w:pPr>
      <w:r w:rsidRPr="000550FC">
        <w:rPr>
          <w:szCs w:val="20"/>
        </w:rPr>
        <w:t>Beste deelnemer,</w:t>
      </w:r>
    </w:p>
    <w:p w14:paraId="3CDEE479" w14:textId="77777777" w:rsidR="000550FC" w:rsidRPr="000550FC" w:rsidRDefault="000550FC" w:rsidP="000550FC">
      <w:pPr>
        <w:rPr>
          <w:szCs w:val="20"/>
        </w:rPr>
      </w:pPr>
    </w:p>
    <w:p w14:paraId="4DEFB7D2" w14:textId="77777777" w:rsidR="000550FC" w:rsidRPr="000550FC" w:rsidRDefault="000550FC" w:rsidP="000550FC">
      <w:pPr>
        <w:rPr>
          <w:szCs w:val="20"/>
        </w:rPr>
      </w:pPr>
      <w:r w:rsidRPr="000550FC">
        <w:rPr>
          <w:szCs w:val="20"/>
        </w:rPr>
        <w:t xml:space="preserve">Op 11 en 12 maart werken we twee dagen met alle Common Ground teams samen in de </w:t>
      </w:r>
      <w:proofErr w:type="spellStart"/>
      <w:r w:rsidRPr="000550FC">
        <w:rPr>
          <w:szCs w:val="20"/>
        </w:rPr>
        <w:t>Fabrique</w:t>
      </w:r>
      <w:proofErr w:type="spellEnd"/>
      <w:r w:rsidRPr="000550FC">
        <w:rPr>
          <w:szCs w:val="20"/>
        </w:rPr>
        <w:t xml:space="preserve"> in Utrecht. Op 13 maart demonstreren de teams hun voortgang tijdens het </w:t>
      </w:r>
      <w:proofErr w:type="spellStart"/>
      <w:r w:rsidRPr="000550FC">
        <w:rPr>
          <w:szCs w:val="20"/>
        </w:rPr>
        <w:t>Congrestival</w:t>
      </w:r>
      <w:proofErr w:type="spellEnd"/>
      <w:r w:rsidRPr="000550FC">
        <w:rPr>
          <w:szCs w:val="20"/>
        </w:rPr>
        <w:t xml:space="preserve"> van de VNG.</w:t>
      </w:r>
    </w:p>
    <w:p w14:paraId="006BC02B" w14:textId="77777777" w:rsidR="000550FC" w:rsidRPr="000550FC" w:rsidRDefault="000550FC" w:rsidP="000550FC">
      <w:pPr>
        <w:rPr>
          <w:szCs w:val="20"/>
        </w:rPr>
      </w:pPr>
    </w:p>
    <w:p w14:paraId="40B7F309" w14:textId="77777777" w:rsidR="000550FC" w:rsidRPr="000550FC" w:rsidRDefault="000550FC" w:rsidP="000550FC">
      <w:pPr>
        <w:rPr>
          <w:szCs w:val="20"/>
        </w:rPr>
      </w:pPr>
      <w:r w:rsidRPr="000550FC">
        <w:rPr>
          <w:szCs w:val="20"/>
        </w:rPr>
        <w:t xml:space="preserve">Met Common Ground werken gemeenten en andere organisaties samen aan betere, veiligere en wendbaardere dienstverlening en operatie. Dit doen we aan de hand van gezamenlijke principes en een moderne way of </w:t>
      </w:r>
      <w:proofErr w:type="spellStart"/>
      <w:r w:rsidRPr="000550FC">
        <w:rPr>
          <w:szCs w:val="20"/>
        </w:rPr>
        <w:t>working</w:t>
      </w:r>
      <w:proofErr w:type="spellEnd"/>
      <w:r w:rsidRPr="000550FC">
        <w:rPr>
          <w:szCs w:val="20"/>
        </w:rPr>
        <w:t xml:space="preserve">. Over deze principes is een aantal documenten opgesteld; in het bijzonder de Common Ground </w:t>
      </w:r>
      <w:proofErr w:type="spellStart"/>
      <w:r w:rsidRPr="000550FC">
        <w:rPr>
          <w:szCs w:val="20"/>
        </w:rPr>
        <w:t>Informatiearchitectuurprincipes</w:t>
      </w:r>
      <w:proofErr w:type="spellEnd"/>
      <w:r w:rsidRPr="000550FC">
        <w:rPr>
          <w:szCs w:val="20"/>
        </w:rPr>
        <w:t xml:space="preserve"> en Common Ground Realisatieprincipes zijn zeer belangrijk om in de projectplanning en oplossingsarchitectuur toe te passen. Ook het gesprek over en vergelijking van voorgestelde oplossingen baseren we op deze principes. </w:t>
      </w:r>
    </w:p>
    <w:p w14:paraId="6BF369B3" w14:textId="77777777" w:rsidR="000550FC" w:rsidRPr="000550FC" w:rsidRDefault="000550FC" w:rsidP="000550FC">
      <w:pPr>
        <w:rPr>
          <w:szCs w:val="20"/>
        </w:rPr>
      </w:pPr>
    </w:p>
    <w:p w14:paraId="742ADDA1" w14:textId="77777777" w:rsidR="000550FC" w:rsidRPr="000550FC" w:rsidRDefault="000550FC" w:rsidP="000550FC">
      <w:pPr>
        <w:rPr>
          <w:szCs w:val="20"/>
        </w:rPr>
      </w:pPr>
      <w:r w:rsidRPr="000550FC">
        <w:rPr>
          <w:szCs w:val="20"/>
        </w:rPr>
        <w:t xml:space="preserve">Deze documenten zijn te vinden op https://www.gemmaonline.nl/index.php/Thema_Samen_organiseren </w:t>
      </w:r>
    </w:p>
    <w:p w14:paraId="2B854F05" w14:textId="77777777" w:rsidR="000550FC" w:rsidRPr="000550FC" w:rsidRDefault="000550FC" w:rsidP="000550FC">
      <w:pPr>
        <w:rPr>
          <w:szCs w:val="20"/>
        </w:rPr>
      </w:pPr>
    </w:p>
    <w:p w14:paraId="34352B17" w14:textId="77777777" w:rsidR="000550FC" w:rsidRPr="000550FC" w:rsidRDefault="000550FC" w:rsidP="000550FC">
      <w:pPr>
        <w:rPr>
          <w:szCs w:val="20"/>
        </w:rPr>
      </w:pPr>
      <w:r w:rsidRPr="000550FC">
        <w:rPr>
          <w:szCs w:val="20"/>
        </w:rPr>
        <w:t xml:space="preserve">Om een goed overzicht te creëren van waar alle teams aan werken, zowel voor de teams onderling als voor bezoekers van het </w:t>
      </w:r>
      <w:proofErr w:type="spellStart"/>
      <w:r w:rsidRPr="000550FC">
        <w:rPr>
          <w:szCs w:val="20"/>
        </w:rPr>
        <w:t>Congrestival</w:t>
      </w:r>
      <w:proofErr w:type="spellEnd"/>
      <w:r w:rsidRPr="000550FC">
        <w:rPr>
          <w:szCs w:val="20"/>
        </w:rPr>
        <w:t>, vragen we je om:</w:t>
      </w:r>
    </w:p>
    <w:p w14:paraId="76C2D4A3" w14:textId="77777777" w:rsidR="000550FC" w:rsidRPr="000550FC" w:rsidRDefault="000550FC" w:rsidP="004C7DB7">
      <w:pPr>
        <w:pStyle w:val="Lijstopsomteken"/>
      </w:pPr>
      <w:r w:rsidRPr="000550FC">
        <w:t xml:space="preserve">Bijgaande vragenlijst in te vullen en aan ons terug te sturen. </w:t>
      </w:r>
    </w:p>
    <w:p w14:paraId="2B6475C4" w14:textId="77777777" w:rsidR="000550FC" w:rsidRPr="000550FC" w:rsidRDefault="000550FC" w:rsidP="004C7DB7">
      <w:pPr>
        <w:pStyle w:val="Lijstopsomteken"/>
      </w:pPr>
      <w:r w:rsidRPr="000550FC">
        <w:t>Een architectuurplaat aan te leveren van de oplossing die ontwikkeld wordt, geplot op het vijf lagen model (zie vraag B6)</w:t>
      </w:r>
      <w:r w:rsidR="002250CC">
        <w:t>.</w:t>
      </w:r>
    </w:p>
    <w:p w14:paraId="4806A01E" w14:textId="77777777" w:rsidR="000550FC" w:rsidRPr="000550FC" w:rsidRDefault="000550FC" w:rsidP="004C7DB7">
      <w:pPr>
        <w:pStyle w:val="Lijstopsomteken"/>
      </w:pPr>
      <w:r w:rsidRPr="000550FC">
        <w:t>Eventuele andere projectinformatie die je graag wilt delen (bijv</w:t>
      </w:r>
      <w:r w:rsidR="00E279A5">
        <w:t>oorbeeld</w:t>
      </w:r>
      <w:r w:rsidRPr="000550FC">
        <w:t xml:space="preserve"> projectplan)</w:t>
      </w:r>
      <w:r w:rsidR="002250CC">
        <w:t>.</w:t>
      </w:r>
    </w:p>
    <w:p w14:paraId="4139766A" w14:textId="77777777" w:rsidR="000550FC" w:rsidRPr="000550FC" w:rsidRDefault="000550FC" w:rsidP="000550FC">
      <w:pPr>
        <w:rPr>
          <w:szCs w:val="20"/>
        </w:rPr>
      </w:pPr>
    </w:p>
    <w:p w14:paraId="5480A057" w14:textId="77777777" w:rsidR="000550FC" w:rsidRDefault="000550FC" w:rsidP="000550FC">
      <w:pPr>
        <w:rPr>
          <w:szCs w:val="20"/>
        </w:rPr>
      </w:pPr>
      <w:r w:rsidRPr="000550FC">
        <w:rPr>
          <w:szCs w:val="20"/>
        </w:rPr>
        <w:t>Bij vragen of problemen helpen we graag!</w:t>
      </w:r>
    </w:p>
    <w:p w14:paraId="65940FA8" w14:textId="77777777" w:rsidR="004C7DB7" w:rsidRDefault="004C7DB7" w:rsidP="000550FC">
      <w:pPr>
        <w:rPr>
          <w:szCs w:val="20"/>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165"/>
      </w:tblGrid>
      <w:tr w:rsidR="004C7DB7" w14:paraId="3D4F6DE1" w14:textId="77777777" w:rsidTr="00211D47">
        <w:trPr>
          <w:trHeight w:hRule="exact" w:val="340"/>
        </w:trPr>
        <w:tc>
          <w:tcPr>
            <w:tcW w:w="567" w:type="dxa"/>
            <w:shd w:val="clear" w:color="auto" w:fill="FDC206" w:themeFill="text2"/>
            <w:vAlign w:val="center"/>
          </w:tcPr>
          <w:p w14:paraId="7C298901" w14:textId="77777777" w:rsidR="004C7DB7" w:rsidRDefault="00211D47" w:rsidP="00211D47">
            <w:pPr>
              <w:pStyle w:val="KopVet"/>
              <w:rPr>
                <w:sz w:val="20"/>
              </w:rPr>
            </w:pPr>
            <w:r w:rsidRPr="00211D47">
              <w:rPr>
                <w:color w:val="FFFFFF" w:themeColor="background1"/>
              </w:rPr>
              <w:t>A</w:t>
            </w:r>
          </w:p>
        </w:tc>
        <w:tc>
          <w:tcPr>
            <w:tcW w:w="8165" w:type="dxa"/>
            <w:shd w:val="clear" w:color="auto" w:fill="FDC206" w:themeFill="text2"/>
            <w:vAlign w:val="center"/>
          </w:tcPr>
          <w:p w14:paraId="6079D78F" w14:textId="77777777" w:rsidR="004C7DB7" w:rsidRDefault="004C7DB7" w:rsidP="00211D47">
            <w:pPr>
              <w:pStyle w:val="KopVet"/>
            </w:pPr>
            <w:r w:rsidRPr="004C7DB7">
              <w:t>Projectinformatie</w:t>
            </w:r>
          </w:p>
        </w:tc>
      </w:tr>
      <w:tr w:rsidR="004C7DB7" w14:paraId="5A84578E" w14:textId="77777777" w:rsidTr="00564D90">
        <w:trPr>
          <w:trHeight w:hRule="exact" w:val="170"/>
        </w:trPr>
        <w:tc>
          <w:tcPr>
            <w:tcW w:w="567" w:type="dxa"/>
          </w:tcPr>
          <w:p w14:paraId="2B371DEB" w14:textId="77777777" w:rsidR="004C7DB7" w:rsidRDefault="004C7DB7" w:rsidP="000550FC">
            <w:pPr>
              <w:rPr>
                <w:szCs w:val="20"/>
              </w:rPr>
            </w:pPr>
          </w:p>
        </w:tc>
        <w:tc>
          <w:tcPr>
            <w:tcW w:w="8165" w:type="dxa"/>
          </w:tcPr>
          <w:p w14:paraId="7C83774A" w14:textId="77777777" w:rsidR="004C7DB7" w:rsidRDefault="004C7DB7" w:rsidP="000550FC">
            <w:pPr>
              <w:rPr>
                <w:szCs w:val="20"/>
              </w:rPr>
            </w:pPr>
          </w:p>
        </w:tc>
      </w:tr>
      <w:tr w:rsidR="004C7DB7" w14:paraId="1BC8E4D6" w14:textId="77777777" w:rsidTr="00564D90">
        <w:trPr>
          <w:trHeight w:hRule="exact" w:val="340"/>
        </w:trPr>
        <w:tc>
          <w:tcPr>
            <w:tcW w:w="567" w:type="dxa"/>
          </w:tcPr>
          <w:p w14:paraId="221FBE3A" w14:textId="77777777" w:rsidR="004C7DB7" w:rsidRDefault="004C7DB7" w:rsidP="00947B4C">
            <w:pPr>
              <w:pStyle w:val="Vraag"/>
            </w:pPr>
            <w:r w:rsidRPr="004C7DB7">
              <w:t>A1</w:t>
            </w:r>
          </w:p>
        </w:tc>
        <w:tc>
          <w:tcPr>
            <w:tcW w:w="8165" w:type="dxa"/>
          </w:tcPr>
          <w:p w14:paraId="36D1702B" w14:textId="77777777" w:rsidR="004C7DB7" w:rsidRDefault="004C7DB7" w:rsidP="00947B4C">
            <w:pPr>
              <w:pStyle w:val="Vraag"/>
            </w:pPr>
            <w:r w:rsidRPr="004C7DB7">
              <w:t>Projecttitel</w:t>
            </w:r>
          </w:p>
        </w:tc>
      </w:tr>
      <w:tr w:rsidR="004C7DB7" w14:paraId="4BC9B7AB" w14:textId="77777777" w:rsidTr="00564D90">
        <w:trPr>
          <w:trHeight w:val="340"/>
        </w:trPr>
        <w:tc>
          <w:tcPr>
            <w:tcW w:w="567" w:type="dxa"/>
          </w:tcPr>
          <w:p w14:paraId="04FF9699" w14:textId="77777777" w:rsidR="004C7DB7" w:rsidRDefault="004C7DB7" w:rsidP="000550FC">
            <w:pPr>
              <w:rPr>
                <w:szCs w:val="20"/>
              </w:rPr>
            </w:pPr>
          </w:p>
        </w:tc>
        <w:tc>
          <w:tcPr>
            <w:tcW w:w="8165" w:type="dxa"/>
          </w:tcPr>
          <w:p w14:paraId="5C412F8A" w14:textId="77777777" w:rsidR="004C7DB7" w:rsidRDefault="001A28AF" w:rsidP="000550FC">
            <w:pPr>
              <w:rPr>
                <w:szCs w:val="20"/>
              </w:rPr>
            </w:pPr>
            <w:r>
              <w:rPr>
                <w:szCs w:val="20"/>
              </w:rPr>
              <w:t>Convenant Gemeenten – Trouw applicatie</w:t>
            </w:r>
            <w:bookmarkStart w:id="0" w:name="_GoBack"/>
            <w:bookmarkEnd w:id="0"/>
          </w:p>
        </w:tc>
      </w:tr>
      <w:tr w:rsidR="004C7DB7" w14:paraId="2896C820" w14:textId="77777777" w:rsidTr="00564D90">
        <w:trPr>
          <w:trHeight w:hRule="exact" w:val="284"/>
        </w:trPr>
        <w:tc>
          <w:tcPr>
            <w:tcW w:w="567" w:type="dxa"/>
          </w:tcPr>
          <w:p w14:paraId="1498029A" w14:textId="77777777" w:rsidR="004C7DB7" w:rsidRDefault="004C7DB7" w:rsidP="000550FC">
            <w:pPr>
              <w:rPr>
                <w:szCs w:val="20"/>
              </w:rPr>
            </w:pPr>
          </w:p>
        </w:tc>
        <w:tc>
          <w:tcPr>
            <w:tcW w:w="8165" w:type="dxa"/>
          </w:tcPr>
          <w:p w14:paraId="26A87B81" w14:textId="77777777" w:rsidR="004C7DB7" w:rsidRDefault="004C7DB7" w:rsidP="000550FC">
            <w:pPr>
              <w:rPr>
                <w:szCs w:val="20"/>
              </w:rPr>
            </w:pPr>
          </w:p>
        </w:tc>
      </w:tr>
      <w:tr w:rsidR="004C7DB7" w14:paraId="73D5F5B7" w14:textId="77777777" w:rsidTr="00564D90">
        <w:trPr>
          <w:trHeight w:hRule="exact" w:val="340"/>
        </w:trPr>
        <w:tc>
          <w:tcPr>
            <w:tcW w:w="567" w:type="dxa"/>
          </w:tcPr>
          <w:p w14:paraId="3B88394F" w14:textId="77777777" w:rsidR="004C7DB7" w:rsidRDefault="004C7DB7" w:rsidP="00947B4C">
            <w:pPr>
              <w:pStyle w:val="Vraag"/>
            </w:pPr>
            <w:r w:rsidRPr="004C7DB7">
              <w:t>A2</w:t>
            </w:r>
          </w:p>
        </w:tc>
        <w:tc>
          <w:tcPr>
            <w:tcW w:w="8165" w:type="dxa"/>
          </w:tcPr>
          <w:p w14:paraId="740B62B0" w14:textId="77777777" w:rsidR="004C7DB7" w:rsidRDefault="004C7DB7" w:rsidP="00947B4C">
            <w:pPr>
              <w:pStyle w:val="Vraag"/>
            </w:pPr>
            <w:r w:rsidRPr="004C7DB7">
              <w:t>Deelnemende organisaties</w:t>
            </w:r>
          </w:p>
        </w:tc>
      </w:tr>
      <w:tr w:rsidR="004C7DB7" w14:paraId="5DDFA249" w14:textId="77777777" w:rsidTr="00564D90">
        <w:trPr>
          <w:trHeight w:val="340"/>
        </w:trPr>
        <w:tc>
          <w:tcPr>
            <w:tcW w:w="567" w:type="dxa"/>
          </w:tcPr>
          <w:p w14:paraId="72407061" w14:textId="77777777" w:rsidR="004C7DB7" w:rsidRDefault="004C7DB7" w:rsidP="000550FC">
            <w:pPr>
              <w:rPr>
                <w:szCs w:val="20"/>
              </w:rPr>
            </w:pPr>
          </w:p>
        </w:tc>
        <w:tc>
          <w:tcPr>
            <w:tcW w:w="8165" w:type="dxa"/>
          </w:tcPr>
          <w:p w14:paraId="2D241FAB" w14:textId="77777777" w:rsidR="004C7DB7" w:rsidRDefault="00564D90" w:rsidP="000550FC">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4C7DB7" w14:paraId="27CE9439" w14:textId="77777777" w:rsidTr="00564D90">
        <w:trPr>
          <w:trHeight w:hRule="exact" w:val="284"/>
        </w:trPr>
        <w:tc>
          <w:tcPr>
            <w:tcW w:w="567" w:type="dxa"/>
          </w:tcPr>
          <w:p w14:paraId="6761A914" w14:textId="77777777" w:rsidR="004C7DB7" w:rsidRDefault="004C7DB7" w:rsidP="000550FC">
            <w:pPr>
              <w:rPr>
                <w:szCs w:val="20"/>
              </w:rPr>
            </w:pPr>
          </w:p>
        </w:tc>
        <w:tc>
          <w:tcPr>
            <w:tcW w:w="8165" w:type="dxa"/>
          </w:tcPr>
          <w:p w14:paraId="28A046F3" w14:textId="77777777" w:rsidR="004C7DB7" w:rsidRPr="004C7DB7" w:rsidRDefault="004C7DB7" w:rsidP="000550FC">
            <w:pPr>
              <w:rPr>
                <w:szCs w:val="20"/>
              </w:rPr>
            </w:pPr>
          </w:p>
        </w:tc>
      </w:tr>
      <w:tr w:rsidR="004C7DB7" w14:paraId="2B272549" w14:textId="77777777" w:rsidTr="00564D90">
        <w:trPr>
          <w:trHeight w:hRule="exact" w:val="340"/>
        </w:trPr>
        <w:tc>
          <w:tcPr>
            <w:tcW w:w="567" w:type="dxa"/>
          </w:tcPr>
          <w:p w14:paraId="3B190E2C" w14:textId="77777777" w:rsidR="004C7DB7" w:rsidRDefault="004C7DB7" w:rsidP="00947B4C">
            <w:pPr>
              <w:pStyle w:val="Vraag"/>
            </w:pPr>
            <w:r w:rsidRPr="004C7DB7">
              <w:t>A3</w:t>
            </w:r>
          </w:p>
        </w:tc>
        <w:tc>
          <w:tcPr>
            <w:tcW w:w="8165" w:type="dxa"/>
          </w:tcPr>
          <w:p w14:paraId="4B41820E" w14:textId="77777777" w:rsidR="004C7DB7" w:rsidRPr="004C7DB7" w:rsidRDefault="004C7DB7" w:rsidP="00947B4C">
            <w:pPr>
              <w:pStyle w:val="Vraag"/>
            </w:pPr>
            <w:r w:rsidRPr="004C7DB7">
              <w:t xml:space="preserve">Contactpersoon </w:t>
            </w:r>
            <w:r w:rsidRPr="00947B4C">
              <w:rPr>
                <w:b w:val="0"/>
              </w:rPr>
              <w:t>(naam en e</w:t>
            </w:r>
            <w:r w:rsidR="00947B4C">
              <w:rPr>
                <w:b w:val="0"/>
              </w:rPr>
              <w:t>-</w:t>
            </w:r>
            <w:r w:rsidRPr="00947B4C">
              <w:rPr>
                <w:b w:val="0"/>
              </w:rPr>
              <w:t>mail)</w:t>
            </w:r>
          </w:p>
        </w:tc>
      </w:tr>
      <w:tr w:rsidR="004C7DB7" w14:paraId="1BF94F8D" w14:textId="77777777" w:rsidTr="00564D90">
        <w:trPr>
          <w:trHeight w:val="340"/>
        </w:trPr>
        <w:tc>
          <w:tcPr>
            <w:tcW w:w="567" w:type="dxa"/>
          </w:tcPr>
          <w:p w14:paraId="17CE1EF7" w14:textId="77777777" w:rsidR="004C7DB7" w:rsidRPr="004C7DB7" w:rsidRDefault="004C7DB7" w:rsidP="000550FC">
            <w:pPr>
              <w:rPr>
                <w:szCs w:val="20"/>
              </w:rPr>
            </w:pPr>
          </w:p>
        </w:tc>
        <w:tc>
          <w:tcPr>
            <w:tcW w:w="8165" w:type="dxa"/>
          </w:tcPr>
          <w:p w14:paraId="59869B1B" w14:textId="77777777" w:rsidR="004C7DB7" w:rsidRPr="004C7DB7" w:rsidRDefault="00564D90" w:rsidP="000550FC">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4C7DB7" w14:paraId="60036BA2" w14:textId="77777777" w:rsidTr="00564D90">
        <w:trPr>
          <w:trHeight w:hRule="exact" w:val="284"/>
        </w:trPr>
        <w:tc>
          <w:tcPr>
            <w:tcW w:w="567" w:type="dxa"/>
          </w:tcPr>
          <w:p w14:paraId="466D878C" w14:textId="77777777" w:rsidR="004C7DB7" w:rsidRPr="004C7DB7" w:rsidRDefault="004C7DB7" w:rsidP="000550FC">
            <w:pPr>
              <w:rPr>
                <w:szCs w:val="20"/>
              </w:rPr>
            </w:pPr>
          </w:p>
        </w:tc>
        <w:tc>
          <w:tcPr>
            <w:tcW w:w="8165" w:type="dxa"/>
          </w:tcPr>
          <w:p w14:paraId="72F5EFF4" w14:textId="77777777" w:rsidR="004C7DB7" w:rsidRPr="004C7DB7" w:rsidRDefault="004C7DB7" w:rsidP="000550FC">
            <w:pPr>
              <w:rPr>
                <w:szCs w:val="20"/>
              </w:rPr>
            </w:pPr>
          </w:p>
        </w:tc>
      </w:tr>
      <w:tr w:rsidR="004C7DB7" w14:paraId="0C8DEDF3" w14:textId="77777777" w:rsidTr="00564D90">
        <w:trPr>
          <w:trHeight w:hRule="exact" w:val="340"/>
        </w:trPr>
        <w:tc>
          <w:tcPr>
            <w:tcW w:w="567" w:type="dxa"/>
          </w:tcPr>
          <w:p w14:paraId="7E4519C3" w14:textId="77777777" w:rsidR="004C7DB7" w:rsidRPr="004C7DB7" w:rsidRDefault="004C7DB7" w:rsidP="00947B4C">
            <w:pPr>
              <w:pStyle w:val="Vraag"/>
            </w:pPr>
            <w:r w:rsidRPr="004C7DB7">
              <w:t>A4</w:t>
            </w:r>
          </w:p>
        </w:tc>
        <w:tc>
          <w:tcPr>
            <w:tcW w:w="8165" w:type="dxa"/>
          </w:tcPr>
          <w:p w14:paraId="3BFA4DF8" w14:textId="77777777" w:rsidR="004C7DB7" w:rsidRPr="004C7DB7" w:rsidRDefault="004C7DB7" w:rsidP="00947B4C">
            <w:pPr>
              <w:pStyle w:val="Vraag"/>
            </w:pPr>
            <w:r w:rsidRPr="004C7DB7">
              <w:t xml:space="preserve">Lead developer of architect </w:t>
            </w:r>
            <w:r w:rsidRPr="00947B4C">
              <w:rPr>
                <w:b w:val="0"/>
              </w:rPr>
              <w:t>(naam en e</w:t>
            </w:r>
            <w:r w:rsidR="00947B4C">
              <w:rPr>
                <w:b w:val="0"/>
              </w:rPr>
              <w:t>-</w:t>
            </w:r>
            <w:r w:rsidRPr="00947B4C">
              <w:rPr>
                <w:b w:val="0"/>
              </w:rPr>
              <w:t>mail)</w:t>
            </w:r>
          </w:p>
        </w:tc>
      </w:tr>
      <w:tr w:rsidR="004C7DB7" w14:paraId="1BEC3BB8" w14:textId="77777777" w:rsidTr="00564D90">
        <w:trPr>
          <w:trHeight w:val="340"/>
        </w:trPr>
        <w:tc>
          <w:tcPr>
            <w:tcW w:w="567" w:type="dxa"/>
          </w:tcPr>
          <w:p w14:paraId="3BEE485D" w14:textId="77777777" w:rsidR="004C7DB7" w:rsidRPr="004C7DB7" w:rsidRDefault="004C7DB7" w:rsidP="000550FC">
            <w:pPr>
              <w:rPr>
                <w:szCs w:val="20"/>
              </w:rPr>
            </w:pPr>
          </w:p>
        </w:tc>
        <w:tc>
          <w:tcPr>
            <w:tcW w:w="8165" w:type="dxa"/>
          </w:tcPr>
          <w:p w14:paraId="3F5ADD65" w14:textId="77777777" w:rsidR="004C7DB7" w:rsidRPr="004C7DB7" w:rsidRDefault="00564D90" w:rsidP="000550FC">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4C7DB7" w14:paraId="7727CCB1" w14:textId="77777777" w:rsidTr="00564D90">
        <w:trPr>
          <w:trHeight w:hRule="exact" w:val="284"/>
        </w:trPr>
        <w:tc>
          <w:tcPr>
            <w:tcW w:w="567" w:type="dxa"/>
          </w:tcPr>
          <w:p w14:paraId="50BBB505" w14:textId="77777777" w:rsidR="004C7DB7" w:rsidRPr="004C7DB7" w:rsidRDefault="004C7DB7" w:rsidP="000550FC">
            <w:pPr>
              <w:rPr>
                <w:szCs w:val="20"/>
              </w:rPr>
            </w:pPr>
          </w:p>
        </w:tc>
        <w:tc>
          <w:tcPr>
            <w:tcW w:w="8165" w:type="dxa"/>
          </w:tcPr>
          <w:p w14:paraId="4C1C5CFA" w14:textId="77777777" w:rsidR="004C7DB7" w:rsidRPr="004C7DB7" w:rsidRDefault="004C7DB7" w:rsidP="000550FC">
            <w:pPr>
              <w:rPr>
                <w:szCs w:val="20"/>
              </w:rPr>
            </w:pPr>
          </w:p>
        </w:tc>
      </w:tr>
      <w:tr w:rsidR="004C7DB7" w14:paraId="626DFE4B" w14:textId="77777777" w:rsidTr="00564D90">
        <w:trPr>
          <w:trHeight w:hRule="exact" w:val="340"/>
        </w:trPr>
        <w:tc>
          <w:tcPr>
            <w:tcW w:w="567" w:type="dxa"/>
          </w:tcPr>
          <w:p w14:paraId="4CE49564" w14:textId="77777777" w:rsidR="004C7DB7" w:rsidRPr="004C7DB7" w:rsidRDefault="004C7DB7" w:rsidP="00947B4C">
            <w:pPr>
              <w:pStyle w:val="Vraag"/>
            </w:pPr>
            <w:r w:rsidRPr="004C7DB7">
              <w:t>A5</w:t>
            </w:r>
          </w:p>
        </w:tc>
        <w:tc>
          <w:tcPr>
            <w:tcW w:w="8165" w:type="dxa"/>
          </w:tcPr>
          <w:p w14:paraId="7843F72A" w14:textId="77777777" w:rsidR="004C7DB7" w:rsidRPr="004C7DB7" w:rsidRDefault="004C7DB7" w:rsidP="00947B4C">
            <w:pPr>
              <w:pStyle w:val="Vraag"/>
            </w:pPr>
            <w:r w:rsidRPr="004C7DB7">
              <w:t>Korte omschrijving van het project</w:t>
            </w:r>
          </w:p>
        </w:tc>
      </w:tr>
      <w:tr w:rsidR="004C7DB7" w14:paraId="07B03997" w14:textId="77777777" w:rsidTr="00564D90">
        <w:trPr>
          <w:trHeight w:val="340"/>
        </w:trPr>
        <w:tc>
          <w:tcPr>
            <w:tcW w:w="567" w:type="dxa"/>
          </w:tcPr>
          <w:p w14:paraId="30C15CC9" w14:textId="77777777" w:rsidR="004C7DB7" w:rsidRPr="004C7DB7" w:rsidRDefault="004C7DB7" w:rsidP="000550FC">
            <w:pPr>
              <w:rPr>
                <w:szCs w:val="20"/>
              </w:rPr>
            </w:pPr>
          </w:p>
        </w:tc>
        <w:tc>
          <w:tcPr>
            <w:tcW w:w="8165" w:type="dxa"/>
          </w:tcPr>
          <w:p w14:paraId="0511672F" w14:textId="77777777" w:rsidR="004C7DB7" w:rsidRPr="004C7DB7" w:rsidRDefault="00564D90" w:rsidP="004C7DB7">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4C7DB7" w14:paraId="3A163EBF" w14:textId="77777777" w:rsidTr="00564D90">
        <w:trPr>
          <w:trHeight w:hRule="exact" w:val="284"/>
        </w:trPr>
        <w:tc>
          <w:tcPr>
            <w:tcW w:w="567" w:type="dxa"/>
          </w:tcPr>
          <w:p w14:paraId="0E9DFC39" w14:textId="77777777" w:rsidR="004C7DB7" w:rsidRPr="004C7DB7" w:rsidRDefault="004C7DB7" w:rsidP="000550FC">
            <w:pPr>
              <w:rPr>
                <w:szCs w:val="20"/>
              </w:rPr>
            </w:pPr>
          </w:p>
        </w:tc>
        <w:tc>
          <w:tcPr>
            <w:tcW w:w="8165" w:type="dxa"/>
          </w:tcPr>
          <w:p w14:paraId="5DE1CA2E" w14:textId="77777777" w:rsidR="004C7DB7" w:rsidRPr="004C7DB7" w:rsidRDefault="004C7DB7" w:rsidP="004C7DB7">
            <w:pPr>
              <w:rPr>
                <w:szCs w:val="20"/>
              </w:rPr>
            </w:pPr>
          </w:p>
        </w:tc>
      </w:tr>
      <w:tr w:rsidR="004C7DB7" w14:paraId="63634812" w14:textId="77777777" w:rsidTr="00564D90">
        <w:trPr>
          <w:trHeight w:hRule="exact" w:val="624"/>
        </w:trPr>
        <w:tc>
          <w:tcPr>
            <w:tcW w:w="567" w:type="dxa"/>
          </w:tcPr>
          <w:p w14:paraId="0271FEC8" w14:textId="77777777" w:rsidR="004C7DB7" w:rsidRPr="004C7DB7" w:rsidRDefault="00FA6C93" w:rsidP="00947B4C">
            <w:pPr>
              <w:pStyle w:val="Vraag"/>
            </w:pPr>
            <w:r w:rsidRPr="004C7DB7">
              <w:t>A6</w:t>
            </w:r>
          </w:p>
        </w:tc>
        <w:tc>
          <w:tcPr>
            <w:tcW w:w="8165" w:type="dxa"/>
          </w:tcPr>
          <w:p w14:paraId="6A47E684" w14:textId="77777777" w:rsidR="004C7DB7" w:rsidRPr="004C7DB7" w:rsidRDefault="00FA6C93" w:rsidP="00947B4C">
            <w:pPr>
              <w:pStyle w:val="Vraag"/>
            </w:pPr>
            <w:r w:rsidRPr="004C7DB7">
              <w:t xml:space="preserve">Wat is de looptijd/globale planning van het gehele project </w:t>
            </w:r>
            <w:r w:rsidRPr="00947B4C">
              <w:rPr>
                <w:b w:val="0"/>
              </w:rPr>
              <w:t>(incl</w:t>
            </w:r>
            <w:r w:rsidR="002250CC">
              <w:rPr>
                <w:b w:val="0"/>
              </w:rPr>
              <w:t>usief</w:t>
            </w:r>
            <w:r w:rsidRPr="00947B4C">
              <w:rPr>
                <w:b w:val="0"/>
              </w:rPr>
              <w:t xml:space="preserve"> belangrijke deadlines)</w:t>
            </w:r>
            <w:r w:rsidRPr="004C7DB7">
              <w:t xml:space="preserve"> </w:t>
            </w:r>
            <w:r w:rsidR="00947B4C">
              <w:br/>
            </w:r>
            <w:r w:rsidRPr="004C7DB7">
              <w:t>en welke rol spe</w:t>
            </w:r>
            <w:r w:rsidR="00947B4C">
              <w:t>e</w:t>
            </w:r>
            <w:r w:rsidRPr="004C7DB7">
              <w:t>lt 11,</w:t>
            </w:r>
            <w:r w:rsidR="00947B4C">
              <w:t xml:space="preserve"> </w:t>
            </w:r>
            <w:r w:rsidRPr="004C7DB7">
              <w:t>2</w:t>
            </w:r>
            <w:r w:rsidR="00947B4C">
              <w:t>,</w:t>
            </w:r>
            <w:r w:rsidRPr="004C7DB7">
              <w:t>13 maart daarin?</w:t>
            </w:r>
          </w:p>
        </w:tc>
      </w:tr>
      <w:tr w:rsidR="00FA6C93" w14:paraId="17CB40B3" w14:textId="77777777" w:rsidTr="00564D90">
        <w:trPr>
          <w:trHeight w:val="340"/>
        </w:trPr>
        <w:tc>
          <w:tcPr>
            <w:tcW w:w="567" w:type="dxa"/>
          </w:tcPr>
          <w:p w14:paraId="72D0BD84" w14:textId="77777777" w:rsidR="00FA6C93" w:rsidRPr="004C7DB7" w:rsidRDefault="00FA6C93" w:rsidP="000550FC">
            <w:pPr>
              <w:rPr>
                <w:szCs w:val="20"/>
              </w:rPr>
            </w:pPr>
          </w:p>
        </w:tc>
        <w:tc>
          <w:tcPr>
            <w:tcW w:w="8165" w:type="dxa"/>
          </w:tcPr>
          <w:p w14:paraId="4D036F22" w14:textId="77777777" w:rsidR="00FA6C93" w:rsidRPr="004C7DB7" w:rsidRDefault="00564D90" w:rsidP="004C7DB7">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bl>
    <w:p w14:paraId="6B7DC23B" w14:textId="77777777" w:rsidR="004C7DB7" w:rsidRDefault="004C7DB7" w:rsidP="000550FC">
      <w:pPr>
        <w:rPr>
          <w:szCs w:val="20"/>
        </w:rPr>
      </w:pPr>
    </w:p>
    <w:p w14:paraId="52913BE8" w14:textId="77777777" w:rsidR="004C7DB7" w:rsidRDefault="004C7DB7" w:rsidP="004C7DB7">
      <w:pPr>
        <w:rPr>
          <w:szCs w:val="20"/>
        </w:rPr>
      </w:pPr>
    </w:p>
    <w:p w14:paraId="28B41178" w14:textId="77777777" w:rsidR="00FA6C93" w:rsidRDefault="00FA6C93" w:rsidP="004C7DB7">
      <w:pPr>
        <w:rPr>
          <w:szCs w:val="20"/>
        </w:rPr>
      </w:pPr>
    </w:p>
    <w:p w14:paraId="1F0EE86F" w14:textId="77777777" w:rsidR="00FA6C93" w:rsidRDefault="00FA6C93" w:rsidP="004C7DB7">
      <w:pPr>
        <w:rPr>
          <w:szCs w:val="20"/>
        </w:rPr>
      </w:pPr>
    </w:p>
    <w:tbl>
      <w:tblPr>
        <w:tblStyle w:val="Tabelraster"/>
        <w:tblW w:w="8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165"/>
      </w:tblGrid>
      <w:tr w:rsidR="00266A86" w14:paraId="686B4968" w14:textId="77777777" w:rsidTr="00CD37F8">
        <w:trPr>
          <w:trHeight w:hRule="exact" w:val="340"/>
        </w:trPr>
        <w:tc>
          <w:tcPr>
            <w:tcW w:w="567" w:type="dxa"/>
            <w:shd w:val="clear" w:color="auto" w:fill="FDC206" w:themeFill="text2"/>
            <w:vAlign w:val="center"/>
          </w:tcPr>
          <w:p w14:paraId="19F7BAE0" w14:textId="77777777" w:rsidR="00266A86" w:rsidRDefault="00266A86" w:rsidP="000123BE">
            <w:pPr>
              <w:pStyle w:val="KopVet"/>
              <w:rPr>
                <w:sz w:val="20"/>
              </w:rPr>
            </w:pPr>
            <w:r>
              <w:rPr>
                <w:color w:val="FFFFFF" w:themeColor="background1"/>
              </w:rPr>
              <w:lastRenderedPageBreak/>
              <w:t>B</w:t>
            </w:r>
          </w:p>
        </w:tc>
        <w:tc>
          <w:tcPr>
            <w:tcW w:w="8165" w:type="dxa"/>
            <w:shd w:val="clear" w:color="auto" w:fill="FDC206" w:themeFill="text2"/>
            <w:vAlign w:val="center"/>
          </w:tcPr>
          <w:p w14:paraId="4FC8E0F7" w14:textId="77777777" w:rsidR="00266A86" w:rsidRDefault="00266A86" w:rsidP="000123BE">
            <w:pPr>
              <w:pStyle w:val="KopVet"/>
            </w:pPr>
            <w:r w:rsidRPr="00266A86">
              <w:t>Inhoudelijke doelen 11,12,13 maart</w:t>
            </w:r>
          </w:p>
        </w:tc>
      </w:tr>
      <w:tr w:rsidR="00266A86" w14:paraId="48CEFF90" w14:textId="77777777" w:rsidTr="00CD37F8">
        <w:trPr>
          <w:trHeight w:hRule="exact" w:val="170"/>
        </w:trPr>
        <w:tc>
          <w:tcPr>
            <w:tcW w:w="567" w:type="dxa"/>
          </w:tcPr>
          <w:p w14:paraId="76EC0746" w14:textId="77777777" w:rsidR="00266A86" w:rsidRDefault="00266A86" w:rsidP="000123BE">
            <w:pPr>
              <w:rPr>
                <w:szCs w:val="20"/>
              </w:rPr>
            </w:pPr>
          </w:p>
        </w:tc>
        <w:tc>
          <w:tcPr>
            <w:tcW w:w="8165" w:type="dxa"/>
          </w:tcPr>
          <w:p w14:paraId="57E0093B" w14:textId="77777777" w:rsidR="00266A86" w:rsidRDefault="00266A86" w:rsidP="000123BE">
            <w:pPr>
              <w:rPr>
                <w:szCs w:val="20"/>
              </w:rPr>
            </w:pPr>
          </w:p>
        </w:tc>
      </w:tr>
      <w:tr w:rsidR="00266A86" w14:paraId="4F47941C" w14:textId="77777777" w:rsidTr="00CD37F8">
        <w:trPr>
          <w:trHeight w:hRule="exact" w:val="340"/>
        </w:trPr>
        <w:tc>
          <w:tcPr>
            <w:tcW w:w="567" w:type="dxa"/>
          </w:tcPr>
          <w:p w14:paraId="482F1D11" w14:textId="77777777" w:rsidR="00266A86" w:rsidRDefault="00266A86" w:rsidP="000123BE">
            <w:pPr>
              <w:pStyle w:val="Vraag"/>
            </w:pPr>
            <w:r>
              <w:t>B</w:t>
            </w:r>
            <w:r w:rsidRPr="004C7DB7">
              <w:t>1</w:t>
            </w:r>
          </w:p>
        </w:tc>
        <w:tc>
          <w:tcPr>
            <w:tcW w:w="8165" w:type="dxa"/>
          </w:tcPr>
          <w:p w14:paraId="527AE247" w14:textId="77777777" w:rsidR="00266A86" w:rsidRDefault="00266A86" w:rsidP="000123BE">
            <w:pPr>
              <w:pStyle w:val="Vraag"/>
            </w:pPr>
            <w:r w:rsidRPr="00266A86">
              <w:t>Welk tastbaar resultaat wil je laten zien op 13 maart?</w:t>
            </w:r>
          </w:p>
        </w:tc>
      </w:tr>
      <w:tr w:rsidR="00266A86" w14:paraId="488D083C" w14:textId="77777777" w:rsidTr="00CD37F8">
        <w:trPr>
          <w:trHeight w:hRule="exact" w:val="227"/>
        </w:trPr>
        <w:tc>
          <w:tcPr>
            <w:tcW w:w="567" w:type="dxa"/>
          </w:tcPr>
          <w:p w14:paraId="0809D99B" w14:textId="77777777" w:rsidR="00266A86" w:rsidRDefault="00266A86" w:rsidP="000123BE">
            <w:pPr>
              <w:rPr>
                <w:szCs w:val="20"/>
              </w:rPr>
            </w:pPr>
          </w:p>
        </w:tc>
        <w:tc>
          <w:tcPr>
            <w:tcW w:w="8165" w:type="dxa"/>
          </w:tcPr>
          <w:p w14:paraId="7CEDC434" w14:textId="77777777" w:rsidR="00266A86" w:rsidRDefault="00266A86" w:rsidP="00CD37F8">
            <w:pPr>
              <w:pStyle w:val="Toelichting"/>
            </w:pPr>
            <w:r w:rsidRPr="00D30770">
              <w:t>Voorbeeld: ter vervanging van een silo-product worden twee componenten ontwikkeld die via NLX communiceren</w:t>
            </w:r>
          </w:p>
        </w:tc>
      </w:tr>
      <w:tr w:rsidR="00CD37F8" w14:paraId="49A599B2" w14:textId="77777777" w:rsidTr="00CD37F8">
        <w:trPr>
          <w:trHeight w:val="340"/>
        </w:trPr>
        <w:tc>
          <w:tcPr>
            <w:tcW w:w="567" w:type="dxa"/>
          </w:tcPr>
          <w:p w14:paraId="6581BDB0" w14:textId="77777777" w:rsidR="00CD37F8" w:rsidRDefault="00CD37F8" w:rsidP="000123BE">
            <w:pPr>
              <w:rPr>
                <w:szCs w:val="20"/>
              </w:rPr>
            </w:pPr>
          </w:p>
        </w:tc>
        <w:tc>
          <w:tcPr>
            <w:tcW w:w="8165" w:type="dxa"/>
          </w:tcPr>
          <w:p w14:paraId="3D56E540" w14:textId="77777777" w:rsidR="00CD37F8" w:rsidRPr="00D30770" w:rsidRDefault="00CD37F8" w:rsidP="00CD37F8">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266A86" w14:paraId="689D476A" w14:textId="77777777" w:rsidTr="00CD37F8">
        <w:trPr>
          <w:trHeight w:hRule="exact" w:val="284"/>
        </w:trPr>
        <w:tc>
          <w:tcPr>
            <w:tcW w:w="567" w:type="dxa"/>
          </w:tcPr>
          <w:p w14:paraId="71062C82" w14:textId="77777777" w:rsidR="00266A86" w:rsidRDefault="00266A86" w:rsidP="000123BE">
            <w:pPr>
              <w:rPr>
                <w:szCs w:val="20"/>
              </w:rPr>
            </w:pPr>
          </w:p>
        </w:tc>
        <w:tc>
          <w:tcPr>
            <w:tcW w:w="8165" w:type="dxa"/>
          </w:tcPr>
          <w:p w14:paraId="14E6782E" w14:textId="77777777" w:rsidR="00266A86" w:rsidRDefault="00266A86" w:rsidP="000123BE">
            <w:pPr>
              <w:rPr>
                <w:szCs w:val="20"/>
              </w:rPr>
            </w:pPr>
          </w:p>
        </w:tc>
      </w:tr>
      <w:tr w:rsidR="00266A86" w14:paraId="24DDCB79" w14:textId="77777777" w:rsidTr="00CD37F8">
        <w:trPr>
          <w:trHeight w:hRule="exact" w:val="340"/>
        </w:trPr>
        <w:tc>
          <w:tcPr>
            <w:tcW w:w="567" w:type="dxa"/>
          </w:tcPr>
          <w:p w14:paraId="74C98B04" w14:textId="77777777" w:rsidR="00266A86" w:rsidRDefault="00266A86" w:rsidP="000123BE">
            <w:pPr>
              <w:pStyle w:val="Vraag"/>
            </w:pPr>
            <w:r>
              <w:t>B</w:t>
            </w:r>
            <w:r w:rsidRPr="004C7DB7">
              <w:t>2</w:t>
            </w:r>
          </w:p>
        </w:tc>
        <w:tc>
          <w:tcPr>
            <w:tcW w:w="8165" w:type="dxa"/>
          </w:tcPr>
          <w:p w14:paraId="72E70CAA" w14:textId="77777777" w:rsidR="00266A86" w:rsidRDefault="00266A86" w:rsidP="000123BE">
            <w:pPr>
              <w:pStyle w:val="Vraag"/>
            </w:pPr>
            <w:r w:rsidRPr="00266A86">
              <w:t>Waar ga je op 11 en 12 maart aan werken?</w:t>
            </w:r>
          </w:p>
        </w:tc>
      </w:tr>
      <w:tr w:rsidR="00266A86" w14:paraId="5FF7270E" w14:textId="77777777" w:rsidTr="00CD37F8">
        <w:trPr>
          <w:trHeight w:hRule="exact" w:val="227"/>
        </w:trPr>
        <w:tc>
          <w:tcPr>
            <w:tcW w:w="567" w:type="dxa"/>
          </w:tcPr>
          <w:p w14:paraId="6BD3A238" w14:textId="77777777" w:rsidR="00266A86" w:rsidRDefault="00266A86" w:rsidP="000123BE">
            <w:pPr>
              <w:rPr>
                <w:szCs w:val="20"/>
              </w:rPr>
            </w:pPr>
          </w:p>
        </w:tc>
        <w:tc>
          <w:tcPr>
            <w:tcW w:w="8165" w:type="dxa"/>
          </w:tcPr>
          <w:p w14:paraId="31032034" w14:textId="77777777" w:rsidR="00266A86" w:rsidRPr="00266A86" w:rsidRDefault="00266A86" w:rsidP="00CD37F8">
            <w:pPr>
              <w:pStyle w:val="Toelichting"/>
            </w:pPr>
            <w:r w:rsidRPr="00266A86">
              <w:t>Voorbeeld: Implementatie van het benodigde formulier en koppeling via NLX</w:t>
            </w:r>
          </w:p>
        </w:tc>
      </w:tr>
      <w:tr w:rsidR="00266A86" w14:paraId="33C89AF5" w14:textId="77777777" w:rsidTr="00CD37F8">
        <w:trPr>
          <w:trHeight w:val="340"/>
        </w:trPr>
        <w:tc>
          <w:tcPr>
            <w:tcW w:w="567" w:type="dxa"/>
          </w:tcPr>
          <w:p w14:paraId="27A23ED2" w14:textId="77777777" w:rsidR="00266A86" w:rsidRDefault="00266A86" w:rsidP="000123BE">
            <w:pPr>
              <w:rPr>
                <w:szCs w:val="20"/>
              </w:rPr>
            </w:pPr>
          </w:p>
        </w:tc>
        <w:tc>
          <w:tcPr>
            <w:tcW w:w="8165" w:type="dxa"/>
          </w:tcPr>
          <w:p w14:paraId="1650C600" w14:textId="77777777" w:rsidR="00266A86"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266A86" w14:paraId="47DE7158" w14:textId="77777777" w:rsidTr="00CD37F8">
        <w:trPr>
          <w:trHeight w:hRule="exact" w:val="284"/>
        </w:trPr>
        <w:tc>
          <w:tcPr>
            <w:tcW w:w="567" w:type="dxa"/>
          </w:tcPr>
          <w:p w14:paraId="31ED823F" w14:textId="77777777" w:rsidR="00266A86" w:rsidRDefault="00266A86" w:rsidP="000123BE">
            <w:pPr>
              <w:rPr>
                <w:szCs w:val="20"/>
              </w:rPr>
            </w:pPr>
          </w:p>
        </w:tc>
        <w:tc>
          <w:tcPr>
            <w:tcW w:w="8165" w:type="dxa"/>
          </w:tcPr>
          <w:p w14:paraId="7FAA6B2C" w14:textId="77777777" w:rsidR="00266A86" w:rsidRPr="004C7DB7" w:rsidRDefault="00266A86" w:rsidP="000123BE">
            <w:pPr>
              <w:rPr>
                <w:szCs w:val="20"/>
              </w:rPr>
            </w:pPr>
          </w:p>
        </w:tc>
      </w:tr>
      <w:tr w:rsidR="00266A86" w14:paraId="7439099C" w14:textId="77777777" w:rsidTr="00CD37F8">
        <w:trPr>
          <w:trHeight w:hRule="exact" w:val="624"/>
        </w:trPr>
        <w:tc>
          <w:tcPr>
            <w:tcW w:w="567" w:type="dxa"/>
          </w:tcPr>
          <w:p w14:paraId="3BAF0846" w14:textId="77777777" w:rsidR="00266A86" w:rsidRDefault="00266A86" w:rsidP="000123BE">
            <w:pPr>
              <w:pStyle w:val="Vraag"/>
            </w:pPr>
            <w:r>
              <w:t>B</w:t>
            </w:r>
            <w:r w:rsidRPr="004C7DB7">
              <w:t>3</w:t>
            </w:r>
          </w:p>
        </w:tc>
        <w:tc>
          <w:tcPr>
            <w:tcW w:w="8165" w:type="dxa"/>
          </w:tcPr>
          <w:p w14:paraId="44DD2DF6" w14:textId="77777777" w:rsidR="00266A86" w:rsidRPr="004C7DB7" w:rsidRDefault="00266A86" w:rsidP="000123BE">
            <w:pPr>
              <w:pStyle w:val="Vraag"/>
              <w:rPr>
                <w:noProof/>
              </w:rPr>
            </w:pPr>
            <w:r w:rsidRPr="00D30770">
              <w:rPr>
                <w:noProof/>
              </w:rPr>
              <w:t xml:space="preserve">Hoe maakt het project gebruik van, of draagt het bij aan de verwezenlijking van de </w:t>
            </w:r>
            <w:r w:rsidR="009B5347">
              <w:rPr>
                <w:noProof/>
              </w:rPr>
              <w:br/>
            </w:r>
            <w:r w:rsidRPr="00D30770">
              <w:rPr>
                <w:noProof/>
              </w:rPr>
              <w:t>Common Ground principes</w:t>
            </w:r>
            <w:r>
              <w:rPr>
                <w:rStyle w:val="Voetnootmarkering"/>
                <w:noProof/>
              </w:rPr>
              <w:footnoteReference w:id="1"/>
            </w:r>
            <w:r w:rsidRPr="00D30770">
              <w:rPr>
                <w:noProof/>
              </w:rPr>
              <w:t>?</w:t>
            </w:r>
          </w:p>
        </w:tc>
      </w:tr>
      <w:tr w:rsidR="00266A86" w14:paraId="656D2288" w14:textId="77777777" w:rsidTr="00CD37F8">
        <w:trPr>
          <w:trHeight w:hRule="exact" w:val="397"/>
        </w:trPr>
        <w:tc>
          <w:tcPr>
            <w:tcW w:w="567" w:type="dxa"/>
          </w:tcPr>
          <w:p w14:paraId="4B329E4E" w14:textId="77777777" w:rsidR="00266A86" w:rsidRPr="004C7DB7" w:rsidRDefault="00266A86" w:rsidP="000123BE">
            <w:pPr>
              <w:rPr>
                <w:szCs w:val="20"/>
              </w:rPr>
            </w:pPr>
          </w:p>
        </w:tc>
        <w:tc>
          <w:tcPr>
            <w:tcW w:w="8165" w:type="dxa"/>
          </w:tcPr>
          <w:p w14:paraId="6FF00142" w14:textId="77777777" w:rsidR="00266A86" w:rsidRPr="00DC180C" w:rsidRDefault="00266A86" w:rsidP="00CD37F8">
            <w:pPr>
              <w:pStyle w:val="Toelichting"/>
            </w:pPr>
            <w:r w:rsidRPr="00D30770">
              <w:t xml:space="preserve">Voorbeeld: we scheiden data en interactie en proces in afzonderlijke componenten, </w:t>
            </w:r>
            <w:r w:rsidR="00CD37F8">
              <w:br/>
            </w:r>
            <w:r w:rsidRPr="00D30770">
              <w:t>die voor andere gemeenten herbruikbaar zijn</w:t>
            </w:r>
          </w:p>
        </w:tc>
      </w:tr>
      <w:tr w:rsidR="00266A86" w14:paraId="24C6225A" w14:textId="77777777" w:rsidTr="00CD37F8">
        <w:trPr>
          <w:trHeight w:val="340"/>
        </w:trPr>
        <w:tc>
          <w:tcPr>
            <w:tcW w:w="567" w:type="dxa"/>
          </w:tcPr>
          <w:p w14:paraId="26D2A86E" w14:textId="77777777" w:rsidR="00266A86" w:rsidRPr="004C7DB7" w:rsidRDefault="00266A86" w:rsidP="000123BE">
            <w:pPr>
              <w:rPr>
                <w:szCs w:val="20"/>
              </w:rPr>
            </w:pPr>
          </w:p>
        </w:tc>
        <w:tc>
          <w:tcPr>
            <w:tcW w:w="8165" w:type="dxa"/>
          </w:tcPr>
          <w:p w14:paraId="7A944273"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266A86" w14:paraId="3845B645" w14:textId="77777777" w:rsidTr="00CD37F8">
        <w:trPr>
          <w:trHeight w:hRule="exact" w:val="284"/>
        </w:trPr>
        <w:tc>
          <w:tcPr>
            <w:tcW w:w="567" w:type="dxa"/>
          </w:tcPr>
          <w:p w14:paraId="602091D0" w14:textId="77777777" w:rsidR="00266A86" w:rsidRPr="004C7DB7" w:rsidRDefault="00266A86" w:rsidP="000123BE">
            <w:pPr>
              <w:rPr>
                <w:szCs w:val="20"/>
              </w:rPr>
            </w:pPr>
          </w:p>
        </w:tc>
        <w:tc>
          <w:tcPr>
            <w:tcW w:w="8165" w:type="dxa"/>
          </w:tcPr>
          <w:p w14:paraId="5C86BE77" w14:textId="77777777" w:rsidR="00266A86" w:rsidRPr="004C7DB7" w:rsidRDefault="00266A86" w:rsidP="000123BE">
            <w:pPr>
              <w:rPr>
                <w:szCs w:val="20"/>
              </w:rPr>
            </w:pPr>
          </w:p>
        </w:tc>
      </w:tr>
      <w:tr w:rsidR="00266A86" w14:paraId="2F9AD833" w14:textId="77777777" w:rsidTr="00CD37F8">
        <w:trPr>
          <w:trHeight w:hRule="exact" w:val="340"/>
        </w:trPr>
        <w:tc>
          <w:tcPr>
            <w:tcW w:w="567" w:type="dxa"/>
          </w:tcPr>
          <w:p w14:paraId="656E4324" w14:textId="77777777" w:rsidR="00266A86" w:rsidRPr="004C7DB7" w:rsidRDefault="00CD37F8" w:rsidP="000123BE">
            <w:pPr>
              <w:pStyle w:val="Vraag"/>
            </w:pPr>
            <w:r>
              <w:t>B</w:t>
            </w:r>
            <w:r w:rsidR="00266A86" w:rsidRPr="004C7DB7">
              <w:t>4</w:t>
            </w:r>
          </w:p>
        </w:tc>
        <w:tc>
          <w:tcPr>
            <w:tcW w:w="8165" w:type="dxa"/>
          </w:tcPr>
          <w:p w14:paraId="5212A042" w14:textId="77777777" w:rsidR="00266A86" w:rsidRPr="004C7DB7" w:rsidRDefault="00CD37F8" w:rsidP="000123BE">
            <w:pPr>
              <w:pStyle w:val="Vraag"/>
            </w:pPr>
            <w:r w:rsidRPr="00CD37F8">
              <w:t>Welke bestaande componenten wil je gaan hergebruiken?</w:t>
            </w:r>
          </w:p>
        </w:tc>
      </w:tr>
      <w:tr w:rsidR="00CD37F8" w14:paraId="69665979" w14:textId="77777777" w:rsidTr="00CD37F8">
        <w:trPr>
          <w:trHeight w:hRule="exact" w:val="227"/>
        </w:trPr>
        <w:tc>
          <w:tcPr>
            <w:tcW w:w="567" w:type="dxa"/>
          </w:tcPr>
          <w:p w14:paraId="6264D64C" w14:textId="77777777" w:rsidR="00CD37F8" w:rsidRPr="004C7DB7" w:rsidRDefault="00CD37F8" w:rsidP="000123BE">
            <w:pPr>
              <w:rPr>
                <w:szCs w:val="20"/>
              </w:rPr>
            </w:pPr>
          </w:p>
        </w:tc>
        <w:tc>
          <w:tcPr>
            <w:tcW w:w="8165" w:type="dxa"/>
          </w:tcPr>
          <w:p w14:paraId="517DFD2C" w14:textId="77777777" w:rsidR="00CD37F8" w:rsidRPr="00CD37F8" w:rsidRDefault="00CD37F8" w:rsidP="00CD37F8">
            <w:pPr>
              <w:pStyle w:val="Toelichting"/>
              <w:rPr>
                <w:noProof/>
              </w:rPr>
            </w:pPr>
            <w:r>
              <w:rPr>
                <w:noProof/>
              </w:rPr>
              <w:t>Voorbeeld: Inschrijfformulier: omschrijving, NLX-inway/outway, API: omschrijving</w:t>
            </w:r>
          </w:p>
        </w:tc>
      </w:tr>
      <w:tr w:rsidR="00266A86" w14:paraId="60AD3612" w14:textId="77777777" w:rsidTr="00CD37F8">
        <w:trPr>
          <w:trHeight w:val="340"/>
        </w:trPr>
        <w:tc>
          <w:tcPr>
            <w:tcW w:w="567" w:type="dxa"/>
          </w:tcPr>
          <w:p w14:paraId="168364A8" w14:textId="77777777" w:rsidR="00266A86" w:rsidRPr="004C7DB7" w:rsidRDefault="00266A86" w:rsidP="000123BE">
            <w:pPr>
              <w:rPr>
                <w:szCs w:val="20"/>
              </w:rPr>
            </w:pPr>
          </w:p>
        </w:tc>
        <w:tc>
          <w:tcPr>
            <w:tcW w:w="8165" w:type="dxa"/>
          </w:tcPr>
          <w:p w14:paraId="49B93182"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266A86" w14:paraId="4CC6D412" w14:textId="77777777" w:rsidTr="00CD37F8">
        <w:trPr>
          <w:trHeight w:hRule="exact" w:val="284"/>
        </w:trPr>
        <w:tc>
          <w:tcPr>
            <w:tcW w:w="567" w:type="dxa"/>
          </w:tcPr>
          <w:p w14:paraId="70003551" w14:textId="77777777" w:rsidR="00266A86" w:rsidRPr="004C7DB7" w:rsidRDefault="00266A86" w:rsidP="000123BE">
            <w:pPr>
              <w:rPr>
                <w:szCs w:val="20"/>
              </w:rPr>
            </w:pPr>
          </w:p>
        </w:tc>
        <w:tc>
          <w:tcPr>
            <w:tcW w:w="8165" w:type="dxa"/>
          </w:tcPr>
          <w:p w14:paraId="530A4A07" w14:textId="77777777" w:rsidR="00266A86" w:rsidRPr="004C7DB7" w:rsidRDefault="00266A86" w:rsidP="000123BE">
            <w:pPr>
              <w:rPr>
                <w:szCs w:val="20"/>
              </w:rPr>
            </w:pPr>
          </w:p>
        </w:tc>
      </w:tr>
      <w:tr w:rsidR="00266A86" w14:paraId="65E29525" w14:textId="77777777" w:rsidTr="00CD37F8">
        <w:trPr>
          <w:trHeight w:hRule="exact" w:val="340"/>
        </w:trPr>
        <w:tc>
          <w:tcPr>
            <w:tcW w:w="567" w:type="dxa"/>
          </w:tcPr>
          <w:p w14:paraId="02C2951A" w14:textId="77777777" w:rsidR="00266A86" w:rsidRPr="004C7DB7" w:rsidRDefault="00CD37F8" w:rsidP="000123BE">
            <w:pPr>
              <w:pStyle w:val="Vraag"/>
            </w:pPr>
            <w:r>
              <w:t>B</w:t>
            </w:r>
            <w:r w:rsidR="00266A86" w:rsidRPr="004C7DB7">
              <w:t>5</w:t>
            </w:r>
          </w:p>
        </w:tc>
        <w:tc>
          <w:tcPr>
            <w:tcW w:w="8165" w:type="dxa"/>
          </w:tcPr>
          <w:p w14:paraId="7DDEC2C2" w14:textId="77777777" w:rsidR="00266A86" w:rsidRPr="004C7DB7" w:rsidRDefault="00CD37F8" w:rsidP="000123BE">
            <w:pPr>
              <w:pStyle w:val="Vraag"/>
            </w:pPr>
            <w:r w:rsidRPr="00CD37F8">
              <w:t>Welke componenten worden nieuw ontwikkeld?</w:t>
            </w:r>
          </w:p>
        </w:tc>
      </w:tr>
      <w:tr w:rsidR="00CD37F8" w14:paraId="0E52B83D" w14:textId="77777777" w:rsidTr="00CD37F8">
        <w:trPr>
          <w:trHeight w:hRule="exact" w:val="227"/>
        </w:trPr>
        <w:tc>
          <w:tcPr>
            <w:tcW w:w="567" w:type="dxa"/>
          </w:tcPr>
          <w:p w14:paraId="4080A959" w14:textId="77777777" w:rsidR="00CD37F8" w:rsidRPr="004C7DB7" w:rsidRDefault="00CD37F8" w:rsidP="000123BE">
            <w:pPr>
              <w:rPr>
                <w:szCs w:val="20"/>
              </w:rPr>
            </w:pPr>
          </w:p>
        </w:tc>
        <w:tc>
          <w:tcPr>
            <w:tcW w:w="8165" w:type="dxa"/>
          </w:tcPr>
          <w:p w14:paraId="22ED8D4E" w14:textId="77777777" w:rsidR="00CD37F8" w:rsidRPr="00CD37F8" w:rsidRDefault="00CD37F8" w:rsidP="00CD37F8">
            <w:pPr>
              <w:pStyle w:val="Toelichting"/>
            </w:pPr>
            <w:r w:rsidRPr="00D30770">
              <w:t>Voorbeeld:</w:t>
            </w:r>
            <w:r>
              <w:t xml:space="preserve"> </w:t>
            </w:r>
            <w:r w:rsidRPr="00D30770">
              <w:t>Inschrijfformulier: omschrijving</w:t>
            </w:r>
            <w:r>
              <w:t xml:space="preserve">, </w:t>
            </w:r>
            <w:r w:rsidRPr="00D30770">
              <w:t>API voor inschrijvingen: omschrijvin</w:t>
            </w:r>
            <w:r>
              <w:t>g</w:t>
            </w:r>
          </w:p>
        </w:tc>
      </w:tr>
      <w:tr w:rsidR="00266A86" w14:paraId="5ED775E0" w14:textId="77777777" w:rsidTr="00CD37F8">
        <w:trPr>
          <w:trHeight w:val="340"/>
        </w:trPr>
        <w:tc>
          <w:tcPr>
            <w:tcW w:w="567" w:type="dxa"/>
          </w:tcPr>
          <w:p w14:paraId="1672B9E7" w14:textId="77777777" w:rsidR="00266A86" w:rsidRPr="004C7DB7" w:rsidRDefault="00266A86" w:rsidP="000123BE">
            <w:pPr>
              <w:rPr>
                <w:szCs w:val="20"/>
              </w:rPr>
            </w:pPr>
          </w:p>
        </w:tc>
        <w:tc>
          <w:tcPr>
            <w:tcW w:w="8165" w:type="dxa"/>
          </w:tcPr>
          <w:p w14:paraId="4A52A02B"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266A86" w14:paraId="61081116" w14:textId="77777777" w:rsidTr="00CD37F8">
        <w:trPr>
          <w:trHeight w:hRule="exact" w:val="284"/>
        </w:trPr>
        <w:tc>
          <w:tcPr>
            <w:tcW w:w="567" w:type="dxa"/>
          </w:tcPr>
          <w:p w14:paraId="0AD1ED91" w14:textId="77777777" w:rsidR="00266A86" w:rsidRPr="004C7DB7" w:rsidRDefault="00266A86" w:rsidP="000123BE">
            <w:pPr>
              <w:rPr>
                <w:szCs w:val="20"/>
              </w:rPr>
            </w:pPr>
          </w:p>
        </w:tc>
        <w:tc>
          <w:tcPr>
            <w:tcW w:w="8165" w:type="dxa"/>
          </w:tcPr>
          <w:p w14:paraId="32938953" w14:textId="77777777" w:rsidR="00266A86" w:rsidRPr="004C7DB7" w:rsidRDefault="00266A86" w:rsidP="000123BE">
            <w:pPr>
              <w:rPr>
                <w:szCs w:val="20"/>
              </w:rPr>
            </w:pPr>
          </w:p>
        </w:tc>
      </w:tr>
      <w:tr w:rsidR="00266A86" w14:paraId="26BEBC3E" w14:textId="77777777" w:rsidTr="00CD37F8">
        <w:trPr>
          <w:trHeight w:hRule="exact" w:val="340"/>
        </w:trPr>
        <w:tc>
          <w:tcPr>
            <w:tcW w:w="567" w:type="dxa"/>
          </w:tcPr>
          <w:p w14:paraId="0D847454" w14:textId="77777777" w:rsidR="00266A86" w:rsidRPr="004C7DB7" w:rsidRDefault="00CD37F8" w:rsidP="000123BE">
            <w:pPr>
              <w:pStyle w:val="Vraag"/>
            </w:pPr>
            <w:r>
              <w:t>B</w:t>
            </w:r>
            <w:r w:rsidR="00266A86" w:rsidRPr="004C7DB7">
              <w:t>6</w:t>
            </w:r>
          </w:p>
        </w:tc>
        <w:tc>
          <w:tcPr>
            <w:tcW w:w="8165" w:type="dxa"/>
          </w:tcPr>
          <w:p w14:paraId="2D6F6D3E" w14:textId="77777777" w:rsidR="00266A86" w:rsidRPr="004C7DB7" w:rsidRDefault="00CD37F8" w:rsidP="000123BE">
            <w:pPr>
              <w:pStyle w:val="Vraag"/>
            </w:pPr>
            <w:r w:rsidRPr="00CD37F8">
              <w:t>Kun je een plaatje aanleveren van de oplossingsarchitectuur geplot op het vijf-lagen model</w:t>
            </w:r>
            <w:r>
              <w:rPr>
                <w:rStyle w:val="Voetnootmarkering"/>
              </w:rPr>
              <w:footnoteReference w:id="2"/>
            </w:r>
            <w:r w:rsidRPr="00CD37F8">
              <w:t>?</w:t>
            </w:r>
          </w:p>
        </w:tc>
      </w:tr>
      <w:tr w:rsidR="00CD37F8" w14:paraId="2EF673D5" w14:textId="77777777" w:rsidTr="00CD37F8">
        <w:trPr>
          <w:trHeight w:hRule="exact" w:val="454"/>
        </w:trPr>
        <w:tc>
          <w:tcPr>
            <w:tcW w:w="567" w:type="dxa"/>
          </w:tcPr>
          <w:p w14:paraId="7E484C65" w14:textId="77777777" w:rsidR="00CD37F8" w:rsidRPr="004C7DB7" w:rsidRDefault="00CD37F8" w:rsidP="000123BE">
            <w:pPr>
              <w:rPr>
                <w:szCs w:val="20"/>
              </w:rPr>
            </w:pPr>
          </w:p>
        </w:tc>
        <w:tc>
          <w:tcPr>
            <w:tcW w:w="8165" w:type="dxa"/>
          </w:tcPr>
          <w:p w14:paraId="36A7AF89" w14:textId="77777777" w:rsidR="00CD37F8" w:rsidRDefault="00CD37F8" w:rsidP="00CD37F8">
            <w:pPr>
              <w:pStyle w:val="Toelichting"/>
            </w:pPr>
            <w:r>
              <w:fldChar w:fldCharType="begin">
                <w:ffData>
                  <w:name w:val="Selectievakje2"/>
                  <w:enabled/>
                  <w:calcOnExit w:val="0"/>
                  <w:checkBox>
                    <w:sizeAuto/>
                    <w:default w:val="0"/>
                  </w:checkBox>
                </w:ffData>
              </w:fldChar>
            </w:r>
            <w:bookmarkStart w:id="1" w:name="Selectievakje2"/>
            <w:r>
              <w:instrText xml:space="preserve"> FORMCHECKBOX </w:instrText>
            </w:r>
            <w:r w:rsidR="001A28AF">
              <w:fldChar w:fldCharType="separate"/>
            </w:r>
            <w:r>
              <w:fldChar w:fldCharType="end"/>
            </w:r>
            <w:bookmarkEnd w:id="1"/>
            <w:r>
              <w:t xml:space="preserve"> JA, (graag bijsluiten bij terugsturen formulier)</w:t>
            </w:r>
          </w:p>
          <w:p w14:paraId="5A05E386" w14:textId="77777777" w:rsidR="00CD37F8" w:rsidRPr="00DC180C" w:rsidRDefault="00CD37F8" w:rsidP="00CD37F8">
            <w:pPr>
              <w:pStyle w:val="Toelichting"/>
            </w:pPr>
            <w:r>
              <w:fldChar w:fldCharType="begin">
                <w:ffData>
                  <w:name w:val="Selectievakje1"/>
                  <w:enabled/>
                  <w:calcOnExit w:val="0"/>
                  <w:checkBox>
                    <w:sizeAuto/>
                    <w:default w:val="0"/>
                  </w:checkBox>
                </w:ffData>
              </w:fldChar>
            </w:r>
            <w:bookmarkStart w:id="2" w:name="Selectievakje1"/>
            <w:r>
              <w:instrText xml:space="preserve"> FORMCHECKBOX </w:instrText>
            </w:r>
            <w:r w:rsidR="001A28AF">
              <w:fldChar w:fldCharType="separate"/>
            </w:r>
            <w:r>
              <w:fldChar w:fldCharType="end"/>
            </w:r>
            <w:bookmarkEnd w:id="2"/>
            <w:r>
              <w:t xml:space="preserve"> NEE, maar wel andere architectuurdocumentatie (in dat geval graag bijvoegen)</w:t>
            </w:r>
          </w:p>
        </w:tc>
      </w:tr>
      <w:tr w:rsidR="00266A86" w14:paraId="1EDBF5EE" w14:textId="77777777" w:rsidTr="00CD37F8">
        <w:trPr>
          <w:trHeight w:val="340"/>
        </w:trPr>
        <w:tc>
          <w:tcPr>
            <w:tcW w:w="567" w:type="dxa"/>
          </w:tcPr>
          <w:p w14:paraId="3FC6784A" w14:textId="77777777" w:rsidR="00266A86" w:rsidRPr="004C7DB7" w:rsidRDefault="00266A86" w:rsidP="000123BE">
            <w:pPr>
              <w:rPr>
                <w:szCs w:val="20"/>
              </w:rPr>
            </w:pPr>
          </w:p>
        </w:tc>
        <w:tc>
          <w:tcPr>
            <w:tcW w:w="8165" w:type="dxa"/>
          </w:tcPr>
          <w:p w14:paraId="3C01746B" w14:textId="77777777" w:rsidR="00266A86" w:rsidRPr="004C7DB7" w:rsidRDefault="00266A86" w:rsidP="000123BE">
            <w:pPr>
              <w:rPr>
                <w:szCs w:val="20"/>
              </w:rPr>
            </w:pPr>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r w:rsidR="00CD37F8" w14:paraId="02F35FD0" w14:textId="77777777" w:rsidTr="00CD37F8">
        <w:trPr>
          <w:trHeight w:hRule="exact" w:val="284"/>
        </w:trPr>
        <w:tc>
          <w:tcPr>
            <w:tcW w:w="567" w:type="dxa"/>
          </w:tcPr>
          <w:p w14:paraId="777662C1" w14:textId="77777777" w:rsidR="00CD37F8" w:rsidRPr="004C7DB7" w:rsidRDefault="00CD37F8" w:rsidP="000123BE">
            <w:pPr>
              <w:rPr>
                <w:szCs w:val="20"/>
              </w:rPr>
            </w:pPr>
          </w:p>
        </w:tc>
        <w:tc>
          <w:tcPr>
            <w:tcW w:w="8165" w:type="dxa"/>
          </w:tcPr>
          <w:p w14:paraId="13B78844" w14:textId="77777777" w:rsidR="00CD37F8" w:rsidRPr="00DC180C" w:rsidRDefault="00CD37F8" w:rsidP="000123BE"/>
        </w:tc>
      </w:tr>
      <w:tr w:rsidR="00CD37F8" w14:paraId="4A75D4A0" w14:textId="77777777" w:rsidTr="00CD37F8">
        <w:trPr>
          <w:trHeight w:hRule="exact" w:val="624"/>
        </w:trPr>
        <w:tc>
          <w:tcPr>
            <w:tcW w:w="567" w:type="dxa"/>
          </w:tcPr>
          <w:p w14:paraId="4DAF7080" w14:textId="77777777" w:rsidR="00CD37F8" w:rsidRPr="00CD37F8" w:rsidRDefault="00CD37F8" w:rsidP="00CD37F8">
            <w:pPr>
              <w:pStyle w:val="Vraag"/>
            </w:pPr>
          </w:p>
        </w:tc>
        <w:tc>
          <w:tcPr>
            <w:tcW w:w="8165" w:type="dxa"/>
          </w:tcPr>
          <w:p w14:paraId="5E7BB258" w14:textId="77777777" w:rsidR="00CD37F8" w:rsidRPr="004C7DB7" w:rsidRDefault="00CD37F8" w:rsidP="00CD37F8">
            <w:pPr>
              <w:pStyle w:val="Vraag"/>
            </w:pPr>
            <w:r w:rsidRPr="00D30770">
              <w:t xml:space="preserve">Welke informatie heb je nodig? Zijn er openstaande vragen of zaken waar hulp </w:t>
            </w:r>
            <w:r>
              <w:br/>
            </w:r>
            <w:r w:rsidRPr="00D30770">
              <w:t>welkom zou zijn?</w:t>
            </w:r>
          </w:p>
        </w:tc>
      </w:tr>
      <w:tr w:rsidR="00CD37F8" w14:paraId="4B21AF74" w14:textId="77777777" w:rsidTr="00CD37F8">
        <w:trPr>
          <w:trHeight w:val="340"/>
        </w:trPr>
        <w:tc>
          <w:tcPr>
            <w:tcW w:w="567" w:type="dxa"/>
          </w:tcPr>
          <w:p w14:paraId="256AE53A" w14:textId="77777777" w:rsidR="00CD37F8" w:rsidRPr="004C7DB7" w:rsidRDefault="00CD37F8" w:rsidP="00CD37F8">
            <w:pPr>
              <w:rPr>
                <w:szCs w:val="20"/>
              </w:rPr>
            </w:pPr>
          </w:p>
        </w:tc>
        <w:tc>
          <w:tcPr>
            <w:tcW w:w="8165" w:type="dxa"/>
          </w:tcPr>
          <w:p w14:paraId="10E8B984" w14:textId="77777777" w:rsidR="00CD37F8" w:rsidRPr="00DC180C" w:rsidRDefault="00CD37F8" w:rsidP="00CD37F8">
            <w:r w:rsidRPr="00DC180C">
              <w:fldChar w:fldCharType="begin"/>
            </w:r>
            <w:r w:rsidRPr="00DC180C">
              <w:instrText xml:space="preserve"> MacroButton EditClear</w:instrText>
            </w:r>
            <w:r w:rsidRPr="00DC180C">
              <w:rPr>
                <w:rStyle w:val="zsysVeldMarkering"/>
              </w:rPr>
              <w:instrText xml:space="preserve"> </w:instrText>
            </w:r>
            <w:r>
              <w:rPr>
                <w:rStyle w:val="zsysVeldMarkering"/>
              </w:rPr>
              <w:instrText>Vul in</w:instrText>
            </w:r>
            <w:r w:rsidRPr="00DC180C">
              <w:fldChar w:fldCharType="end"/>
            </w:r>
          </w:p>
        </w:tc>
      </w:tr>
    </w:tbl>
    <w:p w14:paraId="6654DF50" w14:textId="77777777" w:rsidR="00266A86" w:rsidRDefault="00266A86" w:rsidP="004C7DB7">
      <w:pPr>
        <w:rPr>
          <w:szCs w:val="20"/>
        </w:rPr>
      </w:pPr>
    </w:p>
    <w:p w14:paraId="6107E8A9" w14:textId="77777777" w:rsidR="00FA6C93" w:rsidRPr="000550FC" w:rsidRDefault="00FA6C93" w:rsidP="00D30770">
      <w:pPr>
        <w:rPr>
          <w:szCs w:val="20"/>
        </w:rPr>
      </w:pPr>
    </w:p>
    <w:sectPr w:rsidR="00FA6C93" w:rsidRPr="000550FC" w:rsidSect="009B5347">
      <w:headerReference w:type="default" r:id="rId8"/>
      <w:footerReference w:type="default" r:id="rId9"/>
      <w:headerReference w:type="first" r:id="rId10"/>
      <w:footerReference w:type="first" r:id="rId11"/>
      <w:pgSz w:w="11900" w:h="16840"/>
      <w:pgMar w:top="1701" w:right="1191" w:bottom="1134" w:left="1985"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DDE50" w14:textId="77777777" w:rsidR="001A28AF" w:rsidRDefault="001A28AF" w:rsidP="00D30770">
      <w:r>
        <w:separator/>
      </w:r>
    </w:p>
  </w:endnote>
  <w:endnote w:type="continuationSeparator" w:id="0">
    <w:p w14:paraId="7BEAD6A2" w14:textId="77777777" w:rsidR="001A28AF" w:rsidRDefault="001A28AF" w:rsidP="00D3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Koppen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1D8DF" w14:textId="77777777" w:rsidR="00D30770" w:rsidRDefault="00D30770">
    <w:pPr>
      <w:pStyle w:val="Voettekst"/>
    </w:pPr>
    <w:r>
      <w:fldChar w:fldCharType="begin"/>
    </w:r>
    <w:r>
      <w:instrText xml:space="preserve"> PAGE  \* MERGEFORMAT </w:instrText>
    </w:r>
    <w:r>
      <w:fldChar w:fldCharType="separate"/>
    </w:r>
    <w:r>
      <w:t>1</w:t>
    </w:r>
    <w:r>
      <w:fldChar w:fldCharType="end"/>
    </w:r>
    <w:r>
      <w:t>/</w:t>
    </w:r>
    <w:r w:rsidR="001A28AF">
      <w:fldChar w:fldCharType="begin"/>
    </w:r>
    <w:r w:rsidR="001A28AF">
      <w:instrText xml:space="preserve"> NUMPAGES  \* MERGEFORMAT </w:instrText>
    </w:r>
    <w:r w:rsidR="001A28AF">
      <w:fldChar w:fldCharType="separate"/>
    </w:r>
    <w:r>
      <w:t>2</w:t>
    </w:r>
    <w:r w:rsidR="001A28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E1F4" w14:textId="77777777" w:rsidR="00D30770" w:rsidRDefault="00D30770">
    <w:pPr>
      <w:pStyle w:val="Voettekst"/>
    </w:pPr>
    <w:r>
      <w:fldChar w:fldCharType="begin"/>
    </w:r>
    <w:r>
      <w:instrText xml:space="preserve"> PAGE  \* MERGEFORMAT </w:instrText>
    </w:r>
    <w:r>
      <w:fldChar w:fldCharType="separate"/>
    </w:r>
    <w:r>
      <w:rPr>
        <w:noProof/>
      </w:rPr>
      <w:t>2</w:t>
    </w:r>
    <w:r>
      <w:fldChar w:fldCharType="end"/>
    </w:r>
    <w:r>
      <w:t>/</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6AAB5" w14:textId="77777777" w:rsidR="001A28AF" w:rsidRDefault="001A28AF" w:rsidP="00D30770">
      <w:r>
        <w:separator/>
      </w:r>
    </w:p>
  </w:footnote>
  <w:footnote w:type="continuationSeparator" w:id="0">
    <w:p w14:paraId="728EE0FA" w14:textId="77777777" w:rsidR="001A28AF" w:rsidRDefault="001A28AF" w:rsidP="00D30770">
      <w:r>
        <w:continuationSeparator/>
      </w:r>
    </w:p>
  </w:footnote>
  <w:footnote w:id="1">
    <w:p w14:paraId="6BF28C4B" w14:textId="77777777" w:rsidR="00266A86" w:rsidRDefault="00266A86" w:rsidP="00266A86">
      <w:pPr>
        <w:pStyle w:val="Voetnoottekst"/>
      </w:pPr>
      <w:r>
        <w:rPr>
          <w:rStyle w:val="Voetnootmarkering"/>
        </w:rPr>
        <w:footnoteRef/>
      </w:r>
      <w:r>
        <w:t xml:space="preserve">  </w:t>
      </w:r>
      <w:r w:rsidRPr="00D30770">
        <w:t>Zie voor de principes o</w:t>
      </w:r>
      <w:r w:rsidR="009B5347">
        <w:t>.</w:t>
      </w:r>
      <w:r w:rsidRPr="00D30770">
        <w:t>a</w:t>
      </w:r>
      <w:r w:rsidR="009B5347">
        <w:t>.</w:t>
      </w:r>
      <w:r w:rsidRPr="00D30770">
        <w:t xml:space="preserve"> https://www.gemmaonline.nl/index.php/Thema_Samen_organiseren</w:t>
      </w:r>
    </w:p>
  </w:footnote>
  <w:footnote w:id="2">
    <w:p w14:paraId="52FD0DAF" w14:textId="77777777" w:rsidR="00CD37F8" w:rsidRDefault="00CD37F8" w:rsidP="00CD37F8">
      <w:pPr>
        <w:pStyle w:val="Voetnoottekst"/>
      </w:pPr>
      <w:r>
        <w:rPr>
          <w:rStyle w:val="Voetnootmarkering"/>
        </w:rPr>
        <w:footnoteRef/>
      </w:r>
      <w:r>
        <w:t xml:space="preserve">  </w:t>
      </w:r>
      <w:r w:rsidRPr="00D30770">
        <w:t>Zie pagina 10 van het document Gemeentelijk Gegevenslandschap - Beschrijving informatiearchitectuur op Gemma Online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vertAnchor="page" w:tblpY="852"/>
      <w:tblOverlap w:val="never"/>
      <w:tblW w:w="0" w:type="auto"/>
      <w:tblLook w:val="04A0" w:firstRow="1" w:lastRow="0" w:firstColumn="1" w:lastColumn="0" w:noHBand="0" w:noVBand="1"/>
    </w:tblPr>
    <w:tblGrid>
      <w:gridCol w:w="8714"/>
    </w:tblGrid>
    <w:tr w:rsidR="009B5347" w14:paraId="4BE0A83E" w14:textId="77777777" w:rsidTr="009B5347">
      <w:trPr>
        <w:cantSplit/>
        <w:trHeight w:hRule="exact" w:val="454"/>
      </w:trPr>
      <w:tc>
        <w:tcPr>
          <w:tcW w:w="8714" w:type="dxa"/>
          <w:tcBorders>
            <w:top w:val="nil"/>
            <w:left w:val="nil"/>
            <w:bottom w:val="nil"/>
            <w:right w:val="nil"/>
          </w:tcBorders>
          <w:shd w:val="clear" w:color="auto" w:fill="FDC206" w:themeFill="text2"/>
          <w:vAlign w:val="center"/>
        </w:tcPr>
        <w:p w14:paraId="5350552E" w14:textId="77777777" w:rsidR="009B5347" w:rsidRPr="009B5347" w:rsidRDefault="009B5347" w:rsidP="009B5347">
          <w:pPr>
            <w:pStyle w:val="Titel"/>
            <w:spacing w:line="220" w:lineRule="exact"/>
            <w:rPr>
              <w:noProof/>
              <w:sz w:val="18"/>
              <w:szCs w:val="18"/>
            </w:rPr>
          </w:pPr>
          <w:r w:rsidRPr="009B5347">
            <w:rPr>
              <w:noProof/>
              <w:sz w:val="18"/>
              <w:szCs w:val="18"/>
            </w:rPr>
            <w:t xml:space="preserve">Informatieformulier </w:t>
          </w:r>
          <w:r w:rsidRPr="009B5347">
            <w:rPr>
              <w:b/>
              <w:noProof/>
              <w:color w:val="FFFFFF" w:themeColor="background1"/>
              <w:sz w:val="18"/>
              <w:szCs w:val="18"/>
            </w:rPr>
            <w:t>Common Ground</w:t>
          </w:r>
          <w:r w:rsidRPr="009B5347">
            <w:rPr>
              <w:noProof/>
              <w:color w:val="FFFFFF" w:themeColor="background1"/>
              <w:sz w:val="18"/>
              <w:szCs w:val="18"/>
            </w:rPr>
            <w:t xml:space="preserve"> projecten 11,12,13 maart</w:t>
          </w:r>
        </w:p>
      </w:tc>
    </w:tr>
  </w:tbl>
  <w:p w14:paraId="04A326E6" w14:textId="77777777" w:rsidR="00D30770" w:rsidRDefault="00D3077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pPr w:vertAnchor="page" w:tblpY="852"/>
      <w:tblOverlap w:val="never"/>
      <w:tblW w:w="0" w:type="auto"/>
      <w:tblLook w:val="04A0" w:firstRow="1" w:lastRow="0" w:firstColumn="1" w:lastColumn="0" w:noHBand="0" w:noVBand="1"/>
    </w:tblPr>
    <w:tblGrid>
      <w:gridCol w:w="8714"/>
    </w:tblGrid>
    <w:tr w:rsidR="009B5347" w14:paraId="1F7FB73B" w14:textId="77777777" w:rsidTr="009B5347">
      <w:trPr>
        <w:cantSplit/>
        <w:trHeight w:hRule="exact" w:val="567"/>
      </w:trPr>
      <w:tc>
        <w:tcPr>
          <w:tcW w:w="8714" w:type="dxa"/>
          <w:tcBorders>
            <w:top w:val="nil"/>
            <w:left w:val="nil"/>
            <w:bottom w:val="nil"/>
            <w:right w:val="nil"/>
          </w:tcBorders>
          <w:shd w:val="clear" w:color="auto" w:fill="FDC206" w:themeFill="text2"/>
          <w:vAlign w:val="center"/>
        </w:tcPr>
        <w:p w14:paraId="1EA79EB1" w14:textId="77777777" w:rsidR="009B5347" w:rsidRPr="00947B4C" w:rsidRDefault="009B5347" w:rsidP="009B5347">
          <w:pPr>
            <w:pStyle w:val="Titel"/>
            <w:rPr>
              <w:noProof/>
              <w:sz w:val="24"/>
            </w:rPr>
          </w:pPr>
          <w:r w:rsidRPr="002510EC">
            <w:rPr>
              <w:noProof/>
            </w:rPr>
            <w:t xml:space="preserve">Informatieformulier </w:t>
          </w:r>
          <w:r w:rsidRPr="009B5347">
            <w:rPr>
              <w:b/>
              <w:noProof/>
              <w:color w:val="FFFFFF" w:themeColor="background1"/>
            </w:rPr>
            <w:t>Common Ground</w:t>
          </w:r>
          <w:r w:rsidRPr="009B5347">
            <w:rPr>
              <w:noProof/>
              <w:color w:val="FFFFFF" w:themeColor="background1"/>
            </w:rPr>
            <w:t xml:space="preserve"> projecten 11,12,13 maart</w:t>
          </w:r>
        </w:p>
      </w:tc>
    </w:tr>
  </w:tbl>
  <w:p w14:paraId="01A51E7D" w14:textId="77777777" w:rsidR="009B5347" w:rsidRDefault="009B53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A281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5ED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58D5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DA1C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D0047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B60B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C844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3850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A43C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EC202"/>
    <w:lvl w:ilvl="0">
      <w:start w:val="1"/>
      <w:numFmt w:val="bullet"/>
      <w:pStyle w:val="Lijstopsomteken"/>
      <w:lvlText w:val=""/>
      <w:lvlJc w:val="left"/>
      <w:pPr>
        <w:tabs>
          <w:tab w:val="num" w:pos="284"/>
        </w:tabs>
        <w:ind w:left="284" w:hanging="284"/>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AF"/>
    <w:rsid w:val="00012B14"/>
    <w:rsid w:val="000550FC"/>
    <w:rsid w:val="00165BEE"/>
    <w:rsid w:val="001A28AF"/>
    <w:rsid w:val="00211D47"/>
    <w:rsid w:val="002250CC"/>
    <w:rsid w:val="00236143"/>
    <w:rsid w:val="002510EC"/>
    <w:rsid w:val="00266A86"/>
    <w:rsid w:val="00292972"/>
    <w:rsid w:val="003373F9"/>
    <w:rsid w:val="003710AF"/>
    <w:rsid w:val="004C7DB7"/>
    <w:rsid w:val="004D100F"/>
    <w:rsid w:val="00533066"/>
    <w:rsid w:val="00564D90"/>
    <w:rsid w:val="005958D5"/>
    <w:rsid w:val="006A1686"/>
    <w:rsid w:val="006A3B50"/>
    <w:rsid w:val="007F2F4E"/>
    <w:rsid w:val="00815E26"/>
    <w:rsid w:val="00876EE0"/>
    <w:rsid w:val="008D7141"/>
    <w:rsid w:val="00947B4C"/>
    <w:rsid w:val="009B5347"/>
    <w:rsid w:val="009E64F6"/>
    <w:rsid w:val="00B9022F"/>
    <w:rsid w:val="00BA5A18"/>
    <w:rsid w:val="00BD107B"/>
    <w:rsid w:val="00C30F01"/>
    <w:rsid w:val="00C64F23"/>
    <w:rsid w:val="00C715E3"/>
    <w:rsid w:val="00CD0F1C"/>
    <w:rsid w:val="00CD37F8"/>
    <w:rsid w:val="00D30770"/>
    <w:rsid w:val="00E279A5"/>
    <w:rsid w:val="00F14D86"/>
    <w:rsid w:val="00F5184C"/>
    <w:rsid w:val="00FA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936CB"/>
  <w14:defaultImageDpi w14:val="32767"/>
  <w15:chartTrackingRefBased/>
  <w15:docId w15:val="{8BC1AFCE-A9F0-46A3-A9FC-A92CBF57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47B4C"/>
    <w:pPr>
      <w:spacing w:line="280" w:lineRule="atLeast"/>
    </w:pPr>
    <w:rPr>
      <w:sz w:val="2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uiPriority w:val="99"/>
    <w:unhideWhenUsed/>
    <w:rsid w:val="004C7DB7"/>
    <w:pPr>
      <w:numPr>
        <w:numId w:val="10"/>
      </w:numPr>
      <w:tabs>
        <w:tab w:val="left" w:pos="284"/>
      </w:tabs>
      <w:contextualSpacing/>
    </w:pPr>
  </w:style>
  <w:style w:type="table" w:styleId="Tabelraster">
    <w:name w:val="Table Grid"/>
    <w:basedOn w:val="Standaardtabel"/>
    <w:uiPriority w:val="39"/>
    <w:rsid w:val="004C7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9B5347"/>
    <w:pPr>
      <w:tabs>
        <w:tab w:val="left" w:pos="170"/>
      </w:tabs>
      <w:spacing w:line="200" w:lineRule="exact"/>
    </w:pPr>
    <w:rPr>
      <w:color w:val="666B73" w:themeColor="background2"/>
      <w:sz w:val="16"/>
      <w:szCs w:val="20"/>
    </w:rPr>
  </w:style>
  <w:style w:type="character" w:customStyle="1" w:styleId="VoetnoottekstChar">
    <w:name w:val="Voetnoottekst Char"/>
    <w:basedOn w:val="Standaardalinea-lettertype"/>
    <w:link w:val="Voetnoottekst"/>
    <w:uiPriority w:val="99"/>
    <w:semiHidden/>
    <w:rsid w:val="009B5347"/>
    <w:rPr>
      <w:color w:val="666B73" w:themeColor="background2"/>
      <w:sz w:val="16"/>
      <w:szCs w:val="20"/>
      <w:lang w:val="nl-NL"/>
    </w:rPr>
  </w:style>
  <w:style w:type="character" w:styleId="Voetnootmarkering">
    <w:name w:val="footnote reference"/>
    <w:basedOn w:val="Standaardalinea-lettertype"/>
    <w:uiPriority w:val="99"/>
    <w:semiHidden/>
    <w:unhideWhenUsed/>
    <w:rsid w:val="00D30770"/>
    <w:rPr>
      <w:vertAlign w:val="superscript"/>
    </w:rPr>
  </w:style>
  <w:style w:type="paragraph" w:styleId="Koptekst">
    <w:name w:val="header"/>
    <w:basedOn w:val="Standaard"/>
    <w:link w:val="KoptekstChar"/>
    <w:uiPriority w:val="99"/>
    <w:unhideWhenUsed/>
    <w:rsid w:val="00D30770"/>
    <w:pPr>
      <w:tabs>
        <w:tab w:val="center" w:pos="4536"/>
        <w:tab w:val="right" w:pos="9072"/>
      </w:tabs>
    </w:pPr>
  </w:style>
  <w:style w:type="character" w:customStyle="1" w:styleId="KoptekstChar">
    <w:name w:val="Koptekst Char"/>
    <w:basedOn w:val="Standaardalinea-lettertype"/>
    <w:link w:val="Koptekst"/>
    <w:uiPriority w:val="99"/>
    <w:rsid w:val="00D30770"/>
    <w:rPr>
      <w:lang w:val="nl-NL"/>
    </w:rPr>
  </w:style>
  <w:style w:type="paragraph" w:styleId="Voettekst">
    <w:name w:val="footer"/>
    <w:basedOn w:val="Standaard"/>
    <w:link w:val="VoettekstChar"/>
    <w:uiPriority w:val="99"/>
    <w:unhideWhenUsed/>
    <w:rsid w:val="009B5347"/>
    <w:pPr>
      <w:spacing w:line="240" w:lineRule="exact"/>
    </w:pPr>
    <w:rPr>
      <w:color w:val="000000" w:themeColor="text1"/>
    </w:rPr>
  </w:style>
  <w:style w:type="character" w:customStyle="1" w:styleId="VoettekstChar">
    <w:name w:val="Voettekst Char"/>
    <w:basedOn w:val="Standaardalinea-lettertype"/>
    <w:link w:val="Voettekst"/>
    <w:uiPriority w:val="99"/>
    <w:rsid w:val="009B5347"/>
    <w:rPr>
      <w:color w:val="000000" w:themeColor="text1"/>
      <w:sz w:val="20"/>
      <w:lang w:val="nl-NL"/>
    </w:rPr>
  </w:style>
  <w:style w:type="paragraph" w:customStyle="1" w:styleId="Vraag">
    <w:name w:val="Vraag"/>
    <w:basedOn w:val="Standaard"/>
    <w:qFormat/>
    <w:rsid w:val="00947B4C"/>
    <w:rPr>
      <w:rFonts w:asciiTheme="majorHAnsi" w:hAnsiTheme="majorHAnsi"/>
      <w:b/>
      <w:color w:val="FDC206" w:themeColor="text2"/>
      <w:szCs w:val="20"/>
    </w:rPr>
  </w:style>
  <w:style w:type="character" w:customStyle="1" w:styleId="zsysVeldMarkering">
    <w:name w:val="zsysVeldMarkering"/>
    <w:basedOn w:val="Standaardalinea-lettertype"/>
    <w:semiHidden/>
    <w:rsid w:val="00564D90"/>
    <w:rPr>
      <w:bdr w:val="none" w:sz="0" w:space="0" w:color="auto"/>
      <w:shd w:val="clear" w:color="auto" w:fill="A0C4E8"/>
    </w:rPr>
  </w:style>
  <w:style w:type="paragraph" w:customStyle="1" w:styleId="KopVet">
    <w:name w:val="Kop Vet"/>
    <w:basedOn w:val="Standaard"/>
    <w:qFormat/>
    <w:rsid w:val="00211D47"/>
    <w:rPr>
      <w:b/>
      <w:sz w:val="24"/>
      <w:szCs w:val="20"/>
    </w:rPr>
  </w:style>
  <w:style w:type="paragraph" w:customStyle="1" w:styleId="Toelichting">
    <w:name w:val="Toelichting"/>
    <w:basedOn w:val="Standaard"/>
    <w:qFormat/>
    <w:rsid w:val="00CD37F8"/>
    <w:pPr>
      <w:spacing w:line="200" w:lineRule="exact"/>
    </w:pPr>
    <w:rPr>
      <w:sz w:val="16"/>
      <w:szCs w:val="20"/>
    </w:rPr>
  </w:style>
  <w:style w:type="paragraph" w:styleId="Titel">
    <w:name w:val="Title"/>
    <w:basedOn w:val="Standaard"/>
    <w:next w:val="Standaard"/>
    <w:link w:val="TitelChar"/>
    <w:uiPriority w:val="10"/>
    <w:qFormat/>
    <w:rsid w:val="009B5347"/>
    <w:pPr>
      <w:spacing w:line="320" w:lineRule="exact"/>
      <w:contextualSpacing/>
    </w:pPr>
    <w:rPr>
      <w:rFonts w:asciiTheme="majorHAnsi" w:eastAsiaTheme="majorEastAsia" w:hAnsiTheme="majorHAnsi" w:cs="Times New Roman (Koppen CS)"/>
      <w:kern w:val="28"/>
      <w:sz w:val="30"/>
      <w:szCs w:val="56"/>
    </w:rPr>
  </w:style>
  <w:style w:type="character" w:customStyle="1" w:styleId="TitelChar">
    <w:name w:val="Titel Char"/>
    <w:basedOn w:val="Standaardalinea-lettertype"/>
    <w:link w:val="Titel"/>
    <w:uiPriority w:val="10"/>
    <w:rsid w:val="009B5347"/>
    <w:rPr>
      <w:rFonts w:asciiTheme="majorHAnsi" w:eastAsiaTheme="majorEastAsia" w:hAnsiTheme="majorHAnsi" w:cs="Times New Roman (Koppen CS)"/>
      <w:kern w:val="28"/>
      <w:sz w:val="30"/>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IL~1.KOO\AppData\Local\Temp\Common_Ground_formulier_v1_Informatie_11_12_13maart.dotx" TargetMode="External"/></Relationships>
</file>

<file path=word/theme/theme1.xml><?xml version="1.0" encoding="utf-8"?>
<a:theme xmlns:a="http://schemas.openxmlformats.org/drawingml/2006/main" name="Office Theme">
  <a:themeElements>
    <a:clrScheme name="CommonGround_Kleuren">
      <a:dk1>
        <a:srgbClr val="000000"/>
      </a:dk1>
      <a:lt1>
        <a:srgbClr val="FFFFFF"/>
      </a:lt1>
      <a:dk2>
        <a:srgbClr val="FDC206"/>
      </a:dk2>
      <a:lt2>
        <a:srgbClr val="666B73"/>
      </a:lt2>
      <a:accent1>
        <a:srgbClr val="FDC206"/>
      </a:accent1>
      <a:accent2>
        <a:srgbClr val="666B73"/>
      </a:accent2>
      <a:accent3>
        <a:srgbClr val="353D3D"/>
      </a:accent3>
      <a:accent4>
        <a:srgbClr val="004288"/>
      </a:accent4>
      <a:accent5>
        <a:srgbClr val="CD1316"/>
      </a:accent5>
      <a:accent6>
        <a:srgbClr val="3DA434"/>
      </a:accent6>
      <a:hlink>
        <a:srgbClr val="004288"/>
      </a:hlink>
      <a:folHlink>
        <a:srgbClr val="004288"/>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79865-1C4F-4D70-B913-DEEF1A46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Common_Ground_formulier_v1_Informatie_11_12_13maart.dotx</Template>
  <TotalTime>3</TotalTime>
  <Pages>2</Pages>
  <Words>516</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Manager/>
  <Company>Common Ground</Company>
  <LinksUpToDate>false</LinksUpToDate>
  <CharactersWithSpaces>3352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Willem Kooi</dc:creator>
  <cp:keywords/>
  <dc:description>Common Ground Formulier - versie 1 - februari 2019
Ontwerp: Humming
Template: Ton Persoon</dc:description>
  <cp:lastModifiedBy>Jan Willem Kooi</cp:lastModifiedBy>
  <cp:revision>1</cp:revision>
  <dcterms:created xsi:type="dcterms:W3CDTF">2019-02-26T09:49:00Z</dcterms:created>
  <dcterms:modified xsi:type="dcterms:W3CDTF">2019-02-26T09:52:00Z</dcterms:modified>
  <cp:category/>
</cp:coreProperties>
</file>