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83" w:rsidRDefault="003C6883" w:rsidP="00827581">
      <w:pPr>
        <w:rPr>
          <w:spacing w:val="1"/>
          <w:sz w:val="24"/>
          <w:szCs w:val="24"/>
        </w:rPr>
      </w:pPr>
    </w:p>
    <w:p w:rsidR="003C6883" w:rsidRDefault="003C6883" w:rsidP="00827581">
      <w:pPr>
        <w:rPr>
          <w:spacing w:val="1"/>
          <w:sz w:val="24"/>
          <w:szCs w:val="24"/>
        </w:rPr>
      </w:pPr>
    </w:p>
    <w:p w:rsidR="00E6406F" w:rsidRDefault="003C6883" w:rsidP="00A354F6">
      <w:pPr>
        <w:widowControl/>
        <w:autoSpaceDE/>
        <w:autoSpaceDN/>
        <w:adjustRightInd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 het </w:t>
      </w:r>
      <w:r w:rsidR="009D0AD2">
        <w:rPr>
          <w:b/>
          <w:bCs/>
          <w:sz w:val="24"/>
          <w:szCs w:val="24"/>
        </w:rPr>
        <w:t>formulier ‘</w:t>
      </w:r>
      <w:r>
        <w:rPr>
          <w:b/>
          <w:bCs/>
          <w:sz w:val="24"/>
          <w:szCs w:val="24"/>
        </w:rPr>
        <w:t>Verzoek Wijziging</w:t>
      </w:r>
      <w:r w:rsidR="00A354F6" w:rsidRPr="00A354F6">
        <w:rPr>
          <w:b/>
          <w:bCs/>
          <w:sz w:val="24"/>
          <w:szCs w:val="24"/>
        </w:rPr>
        <w:t xml:space="preserve"> Naamgebruik</w:t>
      </w:r>
      <w:r w:rsidR="009D0AD2">
        <w:rPr>
          <w:b/>
          <w:bCs/>
          <w:sz w:val="24"/>
          <w:szCs w:val="24"/>
        </w:rPr>
        <w:t>’</w:t>
      </w:r>
      <w:r w:rsidR="00A354F6" w:rsidRPr="00A354F6">
        <w:rPr>
          <w:b/>
          <w:bCs/>
          <w:sz w:val="24"/>
          <w:szCs w:val="24"/>
        </w:rPr>
        <w:t xml:space="preserve"> kunt u aangeven met welke achternaam u wilt worden aangeschreven. Hebt u een geregistreerd partnerschap, bent u getrouwd of is uw partnerschap of huwelijk ontbonden? Dan kunt u aangeven met welke achternaam u wilt worden aangeschreven door de overheid.</w:t>
      </w:r>
      <w:r w:rsidR="009D0AD2">
        <w:rPr>
          <w:b/>
          <w:bCs/>
          <w:sz w:val="24"/>
          <w:szCs w:val="24"/>
        </w:rPr>
        <w:t xml:space="preserve"> </w:t>
      </w:r>
    </w:p>
    <w:p w:rsidR="00A354F6" w:rsidRPr="00B0777B" w:rsidRDefault="00B0777B" w:rsidP="00A354F6">
      <w:pPr>
        <w:widowControl/>
        <w:autoSpaceDE/>
        <w:autoSpaceDN/>
        <w:adjustRightInd/>
        <w:spacing w:before="100" w:beforeAutospacing="1" w:after="100" w:afterAutospacing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="009D0AD2" w:rsidRPr="00B0777B">
        <w:rPr>
          <w:b/>
          <w:bCs/>
          <w:sz w:val="32"/>
          <w:szCs w:val="32"/>
        </w:rPr>
        <w:t>Di</w:t>
      </w:r>
      <w:r w:rsidR="00E6406F" w:rsidRPr="00B0777B">
        <w:rPr>
          <w:b/>
          <w:bCs/>
          <w:sz w:val="32"/>
          <w:szCs w:val="32"/>
        </w:rPr>
        <w:t>t moet</w:t>
      </w:r>
      <w:r w:rsidR="009D0AD2" w:rsidRPr="00B0777B">
        <w:rPr>
          <w:b/>
          <w:bCs/>
          <w:sz w:val="32"/>
          <w:szCs w:val="32"/>
        </w:rPr>
        <w:t xml:space="preserve"> u doorgeven aan uw eigen woongemeente.</w:t>
      </w:r>
    </w:p>
    <w:p w:rsidR="00A354F6" w:rsidRPr="00A354F6" w:rsidRDefault="00A354F6" w:rsidP="00A354F6">
      <w:pPr>
        <w:widowControl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A354F6">
        <w:rPr>
          <w:b/>
          <w:bCs/>
          <w:sz w:val="24"/>
          <w:szCs w:val="24"/>
        </w:rPr>
        <w:t>Op officiële documenten verandert uw naam niet.</w:t>
      </w:r>
    </w:p>
    <w:p w:rsidR="00A354F6" w:rsidRPr="00A354F6" w:rsidRDefault="00A354F6" w:rsidP="00A354F6">
      <w:pPr>
        <w:widowControl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A354F6">
        <w:rPr>
          <w:b/>
          <w:bCs/>
          <w:sz w:val="24"/>
          <w:szCs w:val="24"/>
        </w:rPr>
        <w:t>Let op</w:t>
      </w:r>
      <w:r w:rsidRPr="00A354F6">
        <w:rPr>
          <w:sz w:val="24"/>
          <w:szCs w:val="24"/>
        </w:rPr>
        <w:t xml:space="preserve">. Uw eigen achternaam verandert hierdoor niet. U geeft alleen aan met welke naam u wilt worden aangeschreven door de overheid. </w:t>
      </w:r>
    </w:p>
    <w:p w:rsidR="00A354F6" w:rsidRDefault="00A354F6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br w:type="page"/>
      </w: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DA6DC0" w:rsidRDefault="00DA6DC0" w:rsidP="00827581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Default="00AA44A3" w:rsidP="00AA44A3">
      <w:pPr>
        <w:rPr>
          <w:b/>
          <w:spacing w:val="1"/>
          <w:sz w:val="28"/>
          <w:szCs w:val="28"/>
        </w:rPr>
      </w:pPr>
      <w:r w:rsidRPr="0046182D">
        <w:rPr>
          <w:b/>
          <w:spacing w:val="1"/>
          <w:sz w:val="28"/>
          <w:szCs w:val="28"/>
        </w:rPr>
        <w:t>Verzoek wijziging naamgebruik</w:t>
      </w:r>
    </w:p>
    <w:p w:rsidR="0001401E" w:rsidRPr="0046182D" w:rsidRDefault="0001401E" w:rsidP="00AA44A3">
      <w:pPr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>(Inleveren bij uw eigen woongemeente)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Burgerservicenr.</w:t>
      </w:r>
      <w:r w:rsidRPr="00E13418">
        <w:rPr>
          <w:spacing w:val="1"/>
          <w:sz w:val="24"/>
          <w:szCs w:val="24"/>
        </w:rPr>
        <w:tab/>
        <w:t>: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Naam</w:t>
      </w:r>
      <w:r w:rsidRPr="00E13418">
        <w:rPr>
          <w:spacing w:val="1"/>
          <w:sz w:val="24"/>
          <w:szCs w:val="24"/>
        </w:rPr>
        <w:tab/>
      </w:r>
      <w:r w:rsidRPr="00E13418">
        <w:rPr>
          <w:spacing w:val="1"/>
          <w:sz w:val="24"/>
          <w:szCs w:val="24"/>
        </w:rPr>
        <w:tab/>
      </w:r>
      <w:r w:rsidRPr="00E13418">
        <w:rPr>
          <w:spacing w:val="1"/>
          <w:sz w:val="24"/>
          <w:szCs w:val="24"/>
        </w:rPr>
        <w:tab/>
        <w:t>: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Voornamen</w:t>
      </w:r>
      <w:r w:rsidRPr="00E13418">
        <w:rPr>
          <w:spacing w:val="1"/>
          <w:sz w:val="24"/>
          <w:szCs w:val="24"/>
        </w:rPr>
        <w:tab/>
      </w:r>
      <w:r w:rsidRPr="00E13418">
        <w:rPr>
          <w:spacing w:val="1"/>
          <w:sz w:val="24"/>
          <w:szCs w:val="24"/>
        </w:rPr>
        <w:tab/>
        <w:t>: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Geboortedatum</w:t>
      </w:r>
      <w:r w:rsidRPr="00E13418">
        <w:rPr>
          <w:spacing w:val="1"/>
          <w:sz w:val="24"/>
          <w:szCs w:val="24"/>
        </w:rPr>
        <w:tab/>
        <w:t>:</w:t>
      </w:r>
      <w:r w:rsidRPr="00E13418">
        <w:rPr>
          <w:spacing w:val="1"/>
          <w:sz w:val="24"/>
          <w:szCs w:val="24"/>
        </w:rPr>
        <w:tab/>
      </w:r>
      <w:r w:rsidRPr="00E13418">
        <w:rPr>
          <w:spacing w:val="1"/>
          <w:sz w:val="24"/>
          <w:szCs w:val="24"/>
        </w:rPr>
        <w:tab/>
      </w:r>
      <w:r w:rsidRPr="00E13418">
        <w:rPr>
          <w:spacing w:val="1"/>
          <w:sz w:val="24"/>
          <w:szCs w:val="24"/>
        </w:rPr>
        <w:tab/>
        <w:t>te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Adres</w:t>
      </w:r>
      <w:r w:rsidRPr="00E13418">
        <w:rPr>
          <w:spacing w:val="1"/>
          <w:sz w:val="24"/>
          <w:szCs w:val="24"/>
        </w:rPr>
        <w:tab/>
      </w:r>
      <w:r w:rsidRPr="00E13418">
        <w:rPr>
          <w:spacing w:val="1"/>
          <w:sz w:val="24"/>
          <w:szCs w:val="24"/>
        </w:rPr>
        <w:tab/>
      </w:r>
      <w:r w:rsidRPr="00E13418">
        <w:rPr>
          <w:spacing w:val="1"/>
          <w:sz w:val="24"/>
          <w:szCs w:val="24"/>
        </w:rPr>
        <w:tab/>
        <w:t>: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 xml:space="preserve">Verzoekt het gemeentebestuur van Koggenland om </w:t>
      </w:r>
      <w:r w:rsidR="00796DEF">
        <w:rPr>
          <w:spacing w:val="1"/>
          <w:sz w:val="24"/>
          <w:szCs w:val="24"/>
        </w:rPr>
        <w:t>hem/</w:t>
      </w:r>
      <w:bookmarkStart w:id="0" w:name="_GoBack"/>
      <w:bookmarkEnd w:id="0"/>
      <w:r w:rsidRPr="00E13418">
        <w:rPr>
          <w:spacing w:val="1"/>
          <w:sz w:val="24"/>
          <w:szCs w:val="24"/>
        </w:rPr>
        <w:t>haar met ingang van: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…………………………. aan te schrijven met: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B33F5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□</w:t>
      </w:r>
      <w:r>
        <w:rPr>
          <w:spacing w:val="1"/>
          <w:sz w:val="24"/>
          <w:szCs w:val="24"/>
        </w:rPr>
        <w:tab/>
        <w:t xml:space="preserve">eigen </w:t>
      </w:r>
      <w:r w:rsidR="00AA44A3" w:rsidRPr="00E13418">
        <w:rPr>
          <w:spacing w:val="1"/>
          <w:sz w:val="24"/>
          <w:szCs w:val="24"/>
        </w:rPr>
        <w:t>naam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□</w:t>
      </w:r>
      <w:r w:rsidRPr="00E13418">
        <w:rPr>
          <w:spacing w:val="1"/>
          <w:sz w:val="24"/>
          <w:szCs w:val="24"/>
        </w:rPr>
        <w:tab/>
        <w:t xml:space="preserve">naam echtgenoot/partner gevolgd door </w:t>
      </w:r>
      <w:r w:rsidR="00B33F53">
        <w:rPr>
          <w:spacing w:val="1"/>
          <w:sz w:val="24"/>
          <w:szCs w:val="24"/>
        </w:rPr>
        <w:t xml:space="preserve">de </w:t>
      </w:r>
      <w:r w:rsidRPr="00E13418">
        <w:rPr>
          <w:spacing w:val="1"/>
          <w:sz w:val="24"/>
          <w:szCs w:val="24"/>
        </w:rPr>
        <w:t>eigen naam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B33F5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□</w:t>
      </w:r>
      <w:r>
        <w:rPr>
          <w:spacing w:val="1"/>
          <w:sz w:val="24"/>
          <w:szCs w:val="24"/>
        </w:rPr>
        <w:tab/>
        <w:t>naam</w:t>
      </w:r>
      <w:r w:rsidR="00AA44A3" w:rsidRPr="00E13418">
        <w:rPr>
          <w:spacing w:val="1"/>
          <w:sz w:val="24"/>
          <w:szCs w:val="24"/>
        </w:rPr>
        <w:t xml:space="preserve"> echtgenoot/partner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B33F53" w:rsidRPr="00710877" w:rsidRDefault="00710877" w:rsidP="00710877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□</w:t>
      </w:r>
      <w:r>
        <w:rPr>
          <w:spacing w:val="1"/>
          <w:sz w:val="24"/>
          <w:szCs w:val="24"/>
        </w:rPr>
        <w:tab/>
        <w:t xml:space="preserve">eigen </w:t>
      </w:r>
      <w:r w:rsidR="00AA44A3" w:rsidRPr="00E13418">
        <w:rPr>
          <w:spacing w:val="1"/>
          <w:sz w:val="24"/>
          <w:szCs w:val="24"/>
        </w:rPr>
        <w:t xml:space="preserve">naam gevolgd door </w:t>
      </w:r>
      <w:r>
        <w:rPr>
          <w:spacing w:val="1"/>
          <w:sz w:val="24"/>
          <w:szCs w:val="24"/>
        </w:rPr>
        <w:t xml:space="preserve">de </w:t>
      </w:r>
      <w:r w:rsidR="00AA44A3" w:rsidRPr="00E13418">
        <w:rPr>
          <w:spacing w:val="1"/>
          <w:sz w:val="24"/>
          <w:szCs w:val="24"/>
        </w:rPr>
        <w:t>naam echtgenoot/partner</w:t>
      </w: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AA44A3" w:rsidRPr="00E13418" w:rsidRDefault="00AA44A3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E917F3" w:rsidRDefault="00E917F3" w:rsidP="00E13418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 xml:space="preserve">Datum: </w:t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</w:p>
    <w:p w:rsidR="00E917F3" w:rsidRDefault="00E917F3" w:rsidP="00E13418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E917F3" w:rsidRDefault="00E917F3" w:rsidP="00E13418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E13418" w:rsidRPr="00E13418" w:rsidRDefault="00E13418" w:rsidP="00E13418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Plaats:</w:t>
      </w:r>
      <w:r w:rsidR="00E917F3">
        <w:rPr>
          <w:spacing w:val="1"/>
          <w:sz w:val="24"/>
          <w:szCs w:val="24"/>
        </w:rPr>
        <w:tab/>
      </w:r>
      <w:r w:rsidR="00E917F3">
        <w:rPr>
          <w:spacing w:val="1"/>
          <w:sz w:val="24"/>
          <w:szCs w:val="24"/>
        </w:rPr>
        <w:tab/>
      </w:r>
      <w:r w:rsidR="00E917F3">
        <w:rPr>
          <w:spacing w:val="1"/>
          <w:sz w:val="24"/>
          <w:szCs w:val="24"/>
        </w:rPr>
        <w:tab/>
      </w:r>
      <w:r w:rsidR="00E917F3">
        <w:rPr>
          <w:spacing w:val="1"/>
          <w:sz w:val="24"/>
          <w:szCs w:val="24"/>
        </w:rPr>
        <w:tab/>
      </w:r>
    </w:p>
    <w:p w:rsidR="00EE372F" w:rsidRPr="00E13418" w:rsidRDefault="00EE372F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EE372F" w:rsidRPr="00E13418" w:rsidRDefault="00EE372F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</w:p>
    <w:p w:rsidR="00EE372F" w:rsidRDefault="00E13418" w:rsidP="00AA44A3">
      <w:pPr>
        <w:widowControl/>
        <w:autoSpaceDE/>
        <w:autoSpaceDN/>
        <w:adjustRightInd/>
        <w:spacing w:line="257" w:lineRule="atLeast"/>
        <w:rPr>
          <w:spacing w:val="1"/>
          <w:sz w:val="24"/>
          <w:szCs w:val="24"/>
        </w:rPr>
      </w:pPr>
      <w:r w:rsidRPr="00E13418">
        <w:rPr>
          <w:spacing w:val="1"/>
          <w:sz w:val="24"/>
          <w:szCs w:val="24"/>
        </w:rPr>
        <w:t>Handtekening:</w:t>
      </w:r>
    </w:p>
    <w:sectPr w:rsidR="00EE372F" w:rsidSect="00A3018A">
      <w:pgSz w:w="11904" w:h="16836"/>
      <w:pgMar w:top="426" w:right="720" w:bottom="1417" w:left="1275" w:header="720" w:footer="1417" w:gutter="0"/>
      <w:paperSrc w:first="14" w:other="14"/>
      <w:pgNumType w:start="1"/>
      <w:cols w:space="708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4BC" w:rsidRDefault="009A24BC">
      <w:r>
        <w:separator/>
      </w:r>
    </w:p>
  </w:endnote>
  <w:endnote w:type="continuationSeparator" w:id="0">
    <w:p w:rsidR="009A24BC" w:rsidRDefault="009A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4BC" w:rsidRDefault="009A24BC">
      <w:r>
        <w:separator/>
      </w:r>
    </w:p>
  </w:footnote>
  <w:footnote w:type="continuationSeparator" w:id="0">
    <w:p w:rsidR="009A24BC" w:rsidRDefault="009A2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E18"/>
    <w:multiLevelType w:val="hybridMultilevel"/>
    <w:tmpl w:val="254ACB50"/>
    <w:lvl w:ilvl="0" w:tplc="39BE77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019D0"/>
    <w:multiLevelType w:val="multilevel"/>
    <w:tmpl w:val="FBE2A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2513"/>
    <w:rsid w:val="00004A5E"/>
    <w:rsid w:val="00004CC0"/>
    <w:rsid w:val="0001401E"/>
    <w:rsid w:val="000B6B2A"/>
    <w:rsid w:val="001240FA"/>
    <w:rsid w:val="0013113E"/>
    <w:rsid w:val="00134736"/>
    <w:rsid w:val="001B59B4"/>
    <w:rsid w:val="001C60DD"/>
    <w:rsid w:val="001C6427"/>
    <w:rsid w:val="001C7FB0"/>
    <w:rsid w:val="002060E7"/>
    <w:rsid w:val="002532DF"/>
    <w:rsid w:val="002622D2"/>
    <w:rsid w:val="0027655F"/>
    <w:rsid w:val="002D6650"/>
    <w:rsid w:val="00376B89"/>
    <w:rsid w:val="003C1DDB"/>
    <w:rsid w:val="003C6883"/>
    <w:rsid w:val="003D444C"/>
    <w:rsid w:val="003E4078"/>
    <w:rsid w:val="00402DCE"/>
    <w:rsid w:val="0041068E"/>
    <w:rsid w:val="00446B6A"/>
    <w:rsid w:val="0045428E"/>
    <w:rsid w:val="0046182D"/>
    <w:rsid w:val="00463E5E"/>
    <w:rsid w:val="004A2C49"/>
    <w:rsid w:val="004B2F57"/>
    <w:rsid w:val="004E7116"/>
    <w:rsid w:val="00555A91"/>
    <w:rsid w:val="00575C63"/>
    <w:rsid w:val="005A7834"/>
    <w:rsid w:val="005B56F3"/>
    <w:rsid w:val="00690226"/>
    <w:rsid w:val="006A52E6"/>
    <w:rsid w:val="006A65E8"/>
    <w:rsid w:val="006F0157"/>
    <w:rsid w:val="00704E0A"/>
    <w:rsid w:val="00710877"/>
    <w:rsid w:val="00770827"/>
    <w:rsid w:val="0077583E"/>
    <w:rsid w:val="00781973"/>
    <w:rsid w:val="00786CE5"/>
    <w:rsid w:val="00796DEF"/>
    <w:rsid w:val="008026C2"/>
    <w:rsid w:val="0082732E"/>
    <w:rsid w:val="00827581"/>
    <w:rsid w:val="00830052"/>
    <w:rsid w:val="00855722"/>
    <w:rsid w:val="00871D02"/>
    <w:rsid w:val="008B3EF2"/>
    <w:rsid w:val="009A24BC"/>
    <w:rsid w:val="009B6C17"/>
    <w:rsid w:val="009D0AD2"/>
    <w:rsid w:val="00A13BE2"/>
    <w:rsid w:val="00A3018A"/>
    <w:rsid w:val="00A354F6"/>
    <w:rsid w:val="00A4247A"/>
    <w:rsid w:val="00A57E04"/>
    <w:rsid w:val="00AA44A3"/>
    <w:rsid w:val="00AE2EDC"/>
    <w:rsid w:val="00B0777B"/>
    <w:rsid w:val="00B168C1"/>
    <w:rsid w:val="00B33F53"/>
    <w:rsid w:val="00B51D72"/>
    <w:rsid w:val="00B77675"/>
    <w:rsid w:val="00BD553D"/>
    <w:rsid w:val="00C0230A"/>
    <w:rsid w:val="00C51E9C"/>
    <w:rsid w:val="00D17647"/>
    <w:rsid w:val="00D32513"/>
    <w:rsid w:val="00D43BDC"/>
    <w:rsid w:val="00D46C0B"/>
    <w:rsid w:val="00D82B7E"/>
    <w:rsid w:val="00D86FB4"/>
    <w:rsid w:val="00D96667"/>
    <w:rsid w:val="00DA6DC0"/>
    <w:rsid w:val="00DD49B7"/>
    <w:rsid w:val="00E04B25"/>
    <w:rsid w:val="00E10A07"/>
    <w:rsid w:val="00E13418"/>
    <w:rsid w:val="00E17B3C"/>
    <w:rsid w:val="00E6406F"/>
    <w:rsid w:val="00E831A8"/>
    <w:rsid w:val="00E917F3"/>
    <w:rsid w:val="00EB344D"/>
    <w:rsid w:val="00EB470A"/>
    <w:rsid w:val="00EE372F"/>
    <w:rsid w:val="00F046E1"/>
    <w:rsid w:val="00F0629B"/>
    <w:rsid w:val="00F24459"/>
    <w:rsid w:val="00F44061"/>
    <w:rsid w:val="00F67EC5"/>
    <w:rsid w:val="00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3018A"/>
    <w:pPr>
      <w:widowControl w:val="0"/>
      <w:autoSpaceDE w:val="0"/>
      <w:autoSpaceDN w:val="0"/>
      <w:adjustRightInd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56F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C1DD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1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0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821979AC</Template>
  <TotalTime>1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Aktenummer</vt:lpstr>
    </vt:vector>
  </TitlesOfParts>
  <Company>Gemeente Den Haag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Aktenummer</dc:title>
  <dc:creator>BZKAHVE</dc:creator>
  <cp:lastModifiedBy>moniquem</cp:lastModifiedBy>
  <cp:revision>3</cp:revision>
  <cp:lastPrinted>2016-10-21T08:46:00Z</cp:lastPrinted>
  <dcterms:created xsi:type="dcterms:W3CDTF">2017-09-21T08:54:00Z</dcterms:created>
  <dcterms:modified xsi:type="dcterms:W3CDTF">2019-01-17T09:23:00Z</dcterms:modified>
</cp:coreProperties>
</file>